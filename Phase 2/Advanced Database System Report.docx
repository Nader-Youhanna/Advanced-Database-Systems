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4E49" w14:textId="77777777" w:rsidR="00DE4738" w:rsidRDefault="00DE4738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532EAD" wp14:editId="203288FA">
                <wp:simplePos x="0" y="0"/>
                <wp:positionH relativeFrom="column">
                  <wp:posOffset>4314825</wp:posOffset>
                </wp:positionH>
                <wp:positionV relativeFrom="paragraph">
                  <wp:posOffset>0</wp:posOffset>
                </wp:positionV>
                <wp:extent cx="1924050" cy="15811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581150"/>
                          <a:chOff x="0" y="0"/>
                          <a:chExt cx="1924050" cy="15811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477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D3768" w14:textId="77777777"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DE4738"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32EAD" id="Group 3" o:spid="_x0000_s1026" style="position:absolute;margin-left:339.75pt;margin-top:0;width:151.5pt;height:124.5pt;z-index:251660288" coordsize="19240,158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">
                  <v:imagedata r:id="rId9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2477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6DFD3768" w14:textId="77777777"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DE4738"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BDA866" wp14:editId="7FF23920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6BAD51" w14:textId="77777777" w:rsidR="00DE4738" w:rsidRPr="00DE4738" w:rsidRDefault="00DE4738" w:rsidP="00DE4738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BDA866" id="Group 5" o:spid="_x0000_s1029" style="position:absolute;margin-left:-27pt;margin-top:0;width:151.5pt;height:136.5pt;z-index:251663360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">
                <v:shape id="Picture 2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">
                  <v:imagedata r:id="rId11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086BAD51" w14:textId="77777777" w:rsidR="00DE4738" w:rsidRPr="00DE4738" w:rsidRDefault="00DE4738" w:rsidP="00DE473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EFFAE5" w14:textId="77777777" w:rsidR="00DE4738" w:rsidRDefault="00DE4738"/>
    <w:p w14:paraId="0A78FBC3" w14:textId="77777777" w:rsidR="00DE4738" w:rsidRDefault="00DE4738"/>
    <w:p w14:paraId="5E5F1B3D" w14:textId="77777777" w:rsidR="00DE4738" w:rsidRDefault="00DE4738"/>
    <w:p w14:paraId="01A4E43B" w14:textId="77777777" w:rsidR="00DE4738" w:rsidRDefault="00DE4738"/>
    <w:p w14:paraId="2DD46295" w14:textId="77777777" w:rsidR="00DE4738" w:rsidRDefault="00DE4738"/>
    <w:p w14:paraId="47D6BBFB" w14:textId="77777777" w:rsidR="0044751F" w:rsidRDefault="0044751F"/>
    <w:p w14:paraId="13F666F6" w14:textId="77777777" w:rsidR="00DE4738" w:rsidRDefault="00DE4738"/>
    <w:p w14:paraId="6ED8B432" w14:textId="77777777" w:rsidR="00DE4738" w:rsidRDefault="00DE4738"/>
    <w:p w14:paraId="0A85D149" w14:textId="77777777" w:rsidR="00DE4738" w:rsidRDefault="00DE4738"/>
    <w:p w14:paraId="4ABA9F62" w14:textId="77777777" w:rsidR="00DE4738" w:rsidRDefault="00DE4738"/>
    <w:p w14:paraId="74813F7A" w14:textId="77777777" w:rsid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Advanced Database System </w:t>
      </w:r>
    </w:p>
    <w:p w14:paraId="1D6D1319" w14:textId="77777777" w:rsidR="00321475" w:rsidRPr="00DE4738" w:rsidRDefault="00321475" w:rsidP="00DE4738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Report</w:t>
      </w:r>
    </w:p>
    <w:p w14:paraId="7C826F95" w14:textId="77777777" w:rsidR="00DE4738" w:rsidRDefault="00DE4738"/>
    <w:p w14:paraId="32FFAE9A" w14:textId="77777777" w:rsidR="00DE4738" w:rsidRDefault="00DE4738"/>
    <w:p w14:paraId="15DA0D02" w14:textId="77777777" w:rsidR="00DE4738" w:rsidRDefault="00DE4738"/>
    <w:p w14:paraId="6931CF01" w14:textId="77777777" w:rsidR="00DE4738" w:rsidRDefault="00DE4738"/>
    <w:p w14:paraId="36DF4BEE" w14:textId="77777777" w:rsidR="00DE4738" w:rsidRDefault="00DE4738"/>
    <w:p w14:paraId="2F70B8E3" w14:textId="77777777" w:rsidR="00DE4738" w:rsidRDefault="00DE4738"/>
    <w:p w14:paraId="1271A4A0" w14:textId="77777777" w:rsidR="00DE4738" w:rsidRDefault="00DE4738"/>
    <w:p w14:paraId="2CC53E88" w14:textId="77777777" w:rsidR="00DE4738" w:rsidRDefault="00DE4738"/>
    <w:p w14:paraId="25FCA7EC" w14:textId="77777777" w:rsidR="00DE4738" w:rsidRDefault="00DE4738"/>
    <w:p w14:paraId="68C2CB45" w14:textId="77777777" w:rsidR="00DE4738" w:rsidRDefault="00DE4738"/>
    <w:p w14:paraId="13FCFB4C" w14:textId="6F129119" w:rsidR="00DE4738" w:rsidRDefault="00DE4738" w:rsidP="00212D8A">
      <w:pPr>
        <w:rPr>
          <w:sz w:val="32"/>
          <w:szCs w:val="32"/>
        </w:rPr>
      </w:pPr>
      <w:r w:rsidRPr="00DE4738">
        <w:rPr>
          <w:sz w:val="32"/>
          <w:szCs w:val="32"/>
        </w:rPr>
        <w:t xml:space="preserve">Ahmed Mohamed Ismail Nabeel </w:t>
      </w:r>
      <w:r w:rsidRPr="00DE4738">
        <w:rPr>
          <w:sz w:val="32"/>
          <w:szCs w:val="32"/>
        </w:rPr>
        <w:tab/>
      </w:r>
      <w:r w:rsidRPr="00DE4738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="00321475"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 w:rsidRPr="00DE4738">
        <w:rPr>
          <w:sz w:val="32"/>
          <w:szCs w:val="32"/>
        </w:rPr>
        <w:t>1180501</w:t>
      </w:r>
    </w:p>
    <w:p w14:paraId="6B41554B" w14:textId="36554C98"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Mostafa Ashraf Ahmed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>
        <w:rPr>
          <w:sz w:val="32"/>
          <w:szCs w:val="32"/>
        </w:rPr>
        <w:t>1180406</w:t>
      </w:r>
    </w:p>
    <w:p w14:paraId="44721169" w14:textId="01682BFA"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Moaz Mohamed Elsherbini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>
        <w:rPr>
          <w:sz w:val="32"/>
          <w:szCs w:val="32"/>
        </w:rPr>
        <w:t>1180528</w:t>
      </w:r>
    </w:p>
    <w:p w14:paraId="6712CA06" w14:textId="146BD79C" w:rsidR="00321475" w:rsidRDefault="00321475" w:rsidP="00212D8A">
      <w:pPr>
        <w:rPr>
          <w:sz w:val="32"/>
          <w:szCs w:val="32"/>
        </w:rPr>
      </w:pPr>
      <w:r>
        <w:rPr>
          <w:sz w:val="32"/>
          <w:szCs w:val="32"/>
        </w:rPr>
        <w:t>Nader Youhanna Adeb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E5F0D">
        <w:rPr>
          <w:sz w:val="32"/>
          <w:szCs w:val="32"/>
        </w:rPr>
        <w:tab/>
      </w:r>
      <w:r>
        <w:rPr>
          <w:sz w:val="32"/>
          <w:szCs w:val="32"/>
        </w:rPr>
        <w:t>1180477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283637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DD4310" w14:textId="77777777" w:rsidR="004602B0" w:rsidRDefault="004602B0">
          <w:pPr>
            <w:pStyle w:val="TOCHeading"/>
          </w:pPr>
          <w:r>
            <w:t>Table of Contents</w:t>
          </w:r>
        </w:p>
        <w:p w14:paraId="163987B2" w14:textId="6D7410A9" w:rsidR="00AC6C12" w:rsidRDefault="004602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50494" w:history="1">
            <w:r w:rsidR="00AC6C12" w:rsidRPr="002A4874">
              <w:rPr>
                <w:rStyle w:val="Hyperlink"/>
                <w:noProof/>
              </w:rPr>
              <w:t>System Information</w:t>
            </w:r>
            <w:r w:rsidR="00AC6C12">
              <w:rPr>
                <w:noProof/>
                <w:webHidden/>
              </w:rPr>
              <w:tab/>
            </w:r>
            <w:r w:rsidR="00AC6C12">
              <w:rPr>
                <w:noProof/>
                <w:webHidden/>
              </w:rPr>
              <w:fldChar w:fldCharType="begin"/>
            </w:r>
            <w:r w:rsidR="00AC6C12">
              <w:rPr>
                <w:noProof/>
                <w:webHidden/>
              </w:rPr>
              <w:instrText xml:space="preserve"> PAGEREF _Toc123750494 \h </w:instrText>
            </w:r>
            <w:r w:rsidR="00AC6C12">
              <w:rPr>
                <w:noProof/>
                <w:webHidden/>
              </w:rPr>
            </w:r>
            <w:r w:rsidR="00AC6C12">
              <w:rPr>
                <w:noProof/>
                <w:webHidden/>
              </w:rPr>
              <w:fldChar w:fldCharType="separate"/>
            </w:r>
            <w:r w:rsidR="00AC6C12">
              <w:rPr>
                <w:noProof/>
                <w:webHidden/>
              </w:rPr>
              <w:t>3</w:t>
            </w:r>
            <w:r w:rsidR="00AC6C12">
              <w:rPr>
                <w:noProof/>
                <w:webHidden/>
              </w:rPr>
              <w:fldChar w:fldCharType="end"/>
            </w:r>
          </w:hyperlink>
        </w:p>
        <w:p w14:paraId="38178058" w14:textId="6AE66543" w:rsidR="00AC6C12" w:rsidRDefault="00AC6C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495" w:history="1">
            <w:r w:rsidRPr="002A4874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9126" w14:textId="5204E0E0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496" w:history="1">
            <w:r w:rsidRPr="002A4874">
              <w:rPr>
                <w:rStyle w:val="Hyperlink"/>
                <w:noProof/>
              </w:rPr>
              <w:t>Before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44F33" w14:textId="28675206" w:rsidR="00AC6C12" w:rsidRDefault="00AC6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497" w:history="1">
            <w:r w:rsidRPr="002A4874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1CAF" w14:textId="70E1BC78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498" w:history="1">
            <w:r w:rsidRPr="002A4874">
              <w:rPr>
                <w:rStyle w:val="Hyperlink"/>
                <w:noProof/>
              </w:rPr>
              <w:t>After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C5885" w14:textId="149E2E71" w:rsidR="00AC6C12" w:rsidRDefault="00AC6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499" w:history="1">
            <w:r w:rsidRPr="002A4874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C8BDA" w14:textId="1A96DCC7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0" w:history="1">
            <w:r w:rsidRPr="002A4874">
              <w:rPr>
                <w:rStyle w:val="Hyperlink"/>
                <w:noProof/>
              </w:rPr>
              <w:t>Optimization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E2A7A" w14:textId="3CB9AB0D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1" w:history="1">
            <w:r w:rsidRPr="002A4874">
              <w:rPr>
                <w:rStyle w:val="Hyperlink"/>
                <w:noProof/>
              </w:rPr>
              <w:t>Theoretical Parallel Query Processing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053AC" w14:textId="40EC534E" w:rsidR="00AC6C12" w:rsidRDefault="00AC6C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2" w:history="1">
            <w:r w:rsidRPr="002A4874">
              <w:rPr>
                <w:rStyle w:val="Hyperlink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6E706" w14:textId="6D654AEC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3" w:history="1">
            <w:r w:rsidRPr="002A4874">
              <w:rPr>
                <w:rStyle w:val="Hyperlink"/>
                <w:noProof/>
              </w:rPr>
              <w:t>Before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7645" w14:textId="33EC289F" w:rsidR="00AC6C12" w:rsidRDefault="00AC6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4" w:history="1">
            <w:r w:rsidRPr="002A4874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0B89" w14:textId="294B31F0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5" w:history="1">
            <w:r w:rsidRPr="002A4874">
              <w:rPr>
                <w:rStyle w:val="Hyperlink"/>
                <w:noProof/>
              </w:rPr>
              <w:t>After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51C6" w14:textId="35299018" w:rsidR="00AC6C12" w:rsidRDefault="00AC6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6" w:history="1">
            <w:r w:rsidRPr="002A4874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BEBF3" w14:textId="59B8F4C6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7" w:history="1">
            <w:r w:rsidRPr="002A4874">
              <w:rPr>
                <w:rStyle w:val="Hyperlink"/>
                <w:noProof/>
              </w:rPr>
              <w:t>Optimization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7AD02" w14:textId="2861D1A3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8" w:history="1">
            <w:r w:rsidRPr="002A4874">
              <w:rPr>
                <w:rStyle w:val="Hyperlink"/>
                <w:noProof/>
              </w:rPr>
              <w:t>Theoretical Parallel Query Processing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F680" w14:textId="02D83D37" w:rsidR="00AC6C12" w:rsidRDefault="00AC6C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09" w:history="1">
            <w:r w:rsidRPr="002A4874">
              <w:rPr>
                <w:rStyle w:val="Hyperlink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15EFE" w14:textId="6B541668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0" w:history="1">
            <w:r w:rsidRPr="002A4874">
              <w:rPr>
                <w:rStyle w:val="Hyperlink"/>
                <w:noProof/>
              </w:rPr>
              <w:t>Before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35F3" w14:textId="56242C07" w:rsidR="00AC6C12" w:rsidRDefault="00AC6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1" w:history="1">
            <w:r w:rsidRPr="002A4874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98E7" w14:textId="458648C1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2" w:history="1">
            <w:r w:rsidRPr="002A4874">
              <w:rPr>
                <w:rStyle w:val="Hyperlink"/>
                <w:noProof/>
              </w:rPr>
              <w:t>After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67F6D" w14:textId="785C5F16" w:rsidR="00AC6C12" w:rsidRDefault="00AC6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3" w:history="1">
            <w:r w:rsidRPr="002A4874">
              <w:rPr>
                <w:rStyle w:val="Hyperlink"/>
                <w:noProof/>
              </w:rPr>
              <w:t>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36A91" w14:textId="0BBFF026" w:rsidR="00AC6C12" w:rsidRDefault="00AC6C1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4" w:history="1">
            <w:r w:rsidRPr="002A4874">
              <w:rPr>
                <w:rStyle w:val="Hyperlink"/>
                <w:noProof/>
              </w:rPr>
              <w:t>Execution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BFACC" w14:textId="5037C528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5" w:history="1">
            <w:r w:rsidRPr="002A4874">
              <w:rPr>
                <w:rStyle w:val="Hyperlink"/>
                <w:noProof/>
              </w:rPr>
              <w:t>Optimization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0779" w14:textId="6A9F942B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6" w:history="1">
            <w:r w:rsidRPr="002A4874">
              <w:rPr>
                <w:rStyle w:val="Hyperlink"/>
                <w:noProof/>
              </w:rPr>
              <w:t>Theoretical Parallel Query Processing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A2F8" w14:textId="7CBC7CFF" w:rsidR="00AC6C12" w:rsidRDefault="00AC6C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7" w:history="1">
            <w:r w:rsidRPr="002A4874">
              <w:rPr>
                <w:rStyle w:val="Hyperlink"/>
                <w:noProof/>
              </w:rPr>
              <w:t>Database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ECC5" w14:textId="2B8D3DBB" w:rsidR="00AC6C12" w:rsidRDefault="00AC6C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8" w:history="1">
            <w:r w:rsidRPr="002A4874">
              <w:rPr>
                <w:rStyle w:val="Hyperlink"/>
                <w:noProof/>
              </w:rPr>
              <w:t>Times for Different Database Sizes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11E4" w14:textId="2DE619CA" w:rsidR="00AC6C12" w:rsidRDefault="00AC6C1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19" w:history="1">
            <w:r w:rsidRPr="002A4874">
              <w:rPr>
                <w:rStyle w:val="Hyperlink"/>
                <w:noProof/>
              </w:rPr>
              <w:t xml:space="preserve">NoSQL </w:t>
            </w:r>
            <w:r w:rsidRPr="002A4874">
              <w:rPr>
                <w:rStyle w:val="Hyperlink"/>
                <w:noProof/>
              </w:rPr>
              <w:t>Q</w:t>
            </w:r>
            <w:r w:rsidRPr="002A4874">
              <w:rPr>
                <w:rStyle w:val="Hyperlink"/>
                <w:noProof/>
              </w:rPr>
              <w:t>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326E2" w14:textId="5D41F628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20" w:history="1">
            <w:r w:rsidRPr="002A4874">
              <w:rPr>
                <w:rStyle w:val="Hyperlink"/>
                <w:noProof/>
              </w:rPr>
              <w:t>Query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516B" w14:textId="614A05A1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21" w:history="1">
            <w:r w:rsidRPr="002A4874">
              <w:rPr>
                <w:rStyle w:val="Hyperlink"/>
                <w:noProof/>
              </w:rPr>
              <w:t>Query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3AE2" w14:textId="363CC2A5" w:rsidR="00AC6C12" w:rsidRDefault="00AC6C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3750522" w:history="1">
            <w:r w:rsidRPr="002A4874">
              <w:rPr>
                <w:rStyle w:val="Hyperlink"/>
                <w:noProof/>
              </w:rPr>
              <w:t>Query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EC5D" w14:textId="250EAEBE" w:rsidR="004602B0" w:rsidRDefault="004602B0">
          <w:r>
            <w:rPr>
              <w:b/>
              <w:bCs/>
              <w:noProof/>
            </w:rPr>
            <w:fldChar w:fldCharType="end"/>
          </w:r>
        </w:p>
      </w:sdtContent>
    </w:sdt>
    <w:p w14:paraId="63DA9129" w14:textId="77777777" w:rsidR="004602B0" w:rsidRDefault="004602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FFC8E1" w14:textId="77777777" w:rsidR="00DB317B" w:rsidRDefault="00DB317B" w:rsidP="00030570">
      <w:pPr>
        <w:pStyle w:val="Heading1"/>
      </w:pPr>
      <w:bookmarkStart w:id="0" w:name="_Toc123750494"/>
      <w:r>
        <w:lastRenderedPageBreak/>
        <w:t>System Information</w:t>
      </w:r>
      <w:bookmarkEnd w:id="0"/>
    </w:p>
    <w:p w14:paraId="39CA4AA9" w14:textId="77777777" w:rsidR="00CD59D9" w:rsidRDefault="00CD59D9" w:rsidP="00DB317B"/>
    <w:p w14:paraId="209F16F4" w14:textId="77777777" w:rsidR="00DB317B" w:rsidRPr="00DB317B" w:rsidRDefault="00CD59D9" w:rsidP="00DB317B">
      <w:r w:rsidRPr="00CD59D9">
        <w:rPr>
          <w:noProof/>
        </w:rPr>
        <w:drawing>
          <wp:anchor distT="0" distB="0" distL="114300" distR="114300" simplePos="0" relativeHeight="251664384" behindDoc="0" locked="0" layoutInCell="1" allowOverlap="1" wp14:anchorId="0A868C4B" wp14:editId="66C0E2E6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14745" cy="838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81"/>
                    <a:stretch/>
                  </pic:blipFill>
                  <pic:spPr bwMode="auto">
                    <a:xfrm>
                      <a:off x="0" y="0"/>
                      <a:ext cx="621474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5527" w14:textId="77777777" w:rsidR="00CD59D9" w:rsidRDefault="00CD59D9">
      <w:r>
        <w:t>Operating System:</w:t>
      </w:r>
      <w:r>
        <w:tab/>
        <w:t>Windows 10 Pro</w:t>
      </w:r>
    </w:p>
    <w:p w14:paraId="490F69B9" w14:textId="77777777" w:rsidR="00CD59D9" w:rsidRDefault="00CD59D9">
      <w:r>
        <w:t>Hard disk:</w:t>
      </w:r>
      <w:r>
        <w:tab/>
        <w:t>5400 RPM 1 TB hard disk</w:t>
      </w:r>
    </w:p>
    <w:p w14:paraId="6F57ACA8" w14:textId="77777777" w:rsidR="00CD59D9" w:rsidRDefault="00074661">
      <w:r w:rsidRPr="00074661">
        <w:rPr>
          <w:noProof/>
        </w:rPr>
        <w:drawing>
          <wp:anchor distT="0" distB="0" distL="114300" distR="114300" simplePos="0" relativeHeight="251666432" behindDoc="0" locked="0" layoutInCell="1" allowOverlap="1" wp14:anchorId="10CD809A" wp14:editId="36CB4EC4">
            <wp:simplePos x="0" y="0"/>
            <wp:positionH relativeFrom="column">
              <wp:posOffset>-57150</wp:posOffset>
            </wp:positionH>
            <wp:positionV relativeFrom="paragraph">
              <wp:posOffset>4077970</wp:posOffset>
            </wp:positionV>
            <wp:extent cx="3419952" cy="1619476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1C6" w:rsidRPr="004521C6">
        <w:rPr>
          <w:noProof/>
        </w:rPr>
        <w:drawing>
          <wp:anchor distT="0" distB="0" distL="114300" distR="114300" simplePos="0" relativeHeight="251665408" behindDoc="0" locked="0" layoutInCell="1" allowOverlap="1" wp14:anchorId="30997F3C" wp14:editId="0BB2E5F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9179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789B1" w14:textId="77777777" w:rsidR="00CD59D9" w:rsidRDefault="00CD59D9"/>
    <w:p w14:paraId="17BA0B11" w14:textId="77777777" w:rsidR="00CD59D9" w:rsidRDefault="00CD59D9"/>
    <w:p w14:paraId="574754C1" w14:textId="77777777" w:rsidR="00CD59D9" w:rsidRDefault="00CD59D9"/>
    <w:p w14:paraId="668B5830" w14:textId="77777777" w:rsidR="00CD59D9" w:rsidRDefault="00CD59D9"/>
    <w:p w14:paraId="0AC30EBE" w14:textId="77777777" w:rsidR="00CD59D9" w:rsidRDefault="00CD59D9"/>
    <w:p w14:paraId="781958AD" w14:textId="77777777" w:rsidR="00CD59D9" w:rsidRDefault="00CD59D9"/>
    <w:p w14:paraId="7F6BD3E3" w14:textId="77777777" w:rsidR="00CD59D9" w:rsidRDefault="00CD59D9"/>
    <w:p w14:paraId="66ACB328" w14:textId="77777777" w:rsidR="00321475" w:rsidRDefault="00030570" w:rsidP="00030570">
      <w:pPr>
        <w:pStyle w:val="Heading1"/>
      </w:pPr>
      <w:bookmarkStart w:id="1" w:name="_Toc123750495"/>
      <w:r>
        <w:lastRenderedPageBreak/>
        <w:t>Query 1</w:t>
      </w:r>
      <w:bookmarkEnd w:id="1"/>
    </w:p>
    <w:p w14:paraId="0A6203F0" w14:textId="77777777" w:rsidR="00DA5F38" w:rsidRDefault="00DA5F38" w:rsidP="00DA5F38">
      <w:pPr>
        <w:pStyle w:val="Heading2"/>
      </w:pPr>
      <w:bookmarkStart w:id="2" w:name="_Toc123750496"/>
      <w:r>
        <w:t>Before Optimization</w:t>
      </w:r>
      <w:bookmarkEnd w:id="2"/>
    </w:p>
    <w:p w14:paraId="6D3DD212" w14:textId="77777777" w:rsidR="00C91F36" w:rsidRPr="00C91F36" w:rsidRDefault="00C91F36" w:rsidP="00C91F36"/>
    <w:bookmarkStart w:id="3" w:name="_MON_1734301510"/>
    <w:bookmarkEnd w:id="3"/>
    <w:p w14:paraId="77B0EC1B" w14:textId="77777777" w:rsidR="00C91F36" w:rsidRDefault="00C91F36" w:rsidP="00C91F36">
      <w:r>
        <w:object w:dxaOrig="9360" w:dyaOrig="3070" w14:anchorId="692CB494">
          <v:shape id="_x0000_i1025" type="#_x0000_t75" style="width:468pt;height:153.6pt" o:ole="">
            <v:imagedata r:id="rId15" o:title=""/>
          </v:shape>
          <o:OLEObject Type="Embed" ProgID="Word.OpenDocumentText.12" ShapeID="_x0000_i1025" DrawAspect="Content" ObjectID="_1734364996" r:id="rId16"/>
        </w:object>
      </w:r>
    </w:p>
    <w:p w14:paraId="595EB37B" w14:textId="77777777" w:rsidR="00C91F36" w:rsidRDefault="006675D2" w:rsidP="006675D2">
      <w:pPr>
        <w:pStyle w:val="Heading3"/>
      </w:pPr>
      <w:bookmarkStart w:id="4" w:name="_Toc123750497"/>
      <w:r>
        <w:t>Execution Plan</w:t>
      </w:r>
      <w:bookmarkEnd w:id="4"/>
    </w:p>
    <w:p w14:paraId="21185046" w14:textId="77777777" w:rsidR="006675D2" w:rsidRPr="006675D2" w:rsidRDefault="001039C1" w:rsidP="006675D2">
      <w:r w:rsidRPr="001039C1">
        <w:rPr>
          <w:noProof/>
        </w:rPr>
        <w:drawing>
          <wp:inline distT="0" distB="0" distL="0" distR="0" wp14:anchorId="73188407" wp14:editId="0E8E00D3">
            <wp:extent cx="5943600" cy="2051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580F" w14:textId="77777777" w:rsidR="00C91F36" w:rsidRPr="00C91F36" w:rsidRDefault="00C91F36" w:rsidP="00C91F36"/>
    <w:p w14:paraId="065B0DFF" w14:textId="77777777" w:rsidR="00C91F36" w:rsidRDefault="00C91F36" w:rsidP="00383CA6">
      <w:pPr>
        <w:pStyle w:val="Heading2"/>
      </w:pPr>
      <w:bookmarkStart w:id="5" w:name="_Toc123750498"/>
      <w:r>
        <w:t>After Optimization</w:t>
      </w:r>
      <w:bookmarkEnd w:id="5"/>
    </w:p>
    <w:p w14:paraId="6E349B3E" w14:textId="77777777" w:rsidR="00383CA6" w:rsidRDefault="00383CA6" w:rsidP="00383CA6"/>
    <w:bookmarkStart w:id="6" w:name="_MON_1734301800"/>
    <w:bookmarkEnd w:id="6"/>
    <w:p w14:paraId="73348EC9" w14:textId="77777777" w:rsidR="00383CA6" w:rsidRPr="00383CA6" w:rsidRDefault="007E2A2D" w:rsidP="00383CA6">
      <w:r>
        <w:object w:dxaOrig="9360" w:dyaOrig="2402" w14:anchorId="78C250ED">
          <v:shape id="_x0000_i1026" type="#_x0000_t75" style="width:468pt;height:120.6pt" o:ole="">
            <v:imagedata r:id="rId18" o:title=""/>
          </v:shape>
          <o:OLEObject Type="Embed" ProgID="Word.OpenDocumentText.12" ShapeID="_x0000_i1026" DrawAspect="Content" ObjectID="_1734364997" r:id="rId19"/>
        </w:object>
      </w:r>
    </w:p>
    <w:p w14:paraId="42569933" w14:textId="77777777" w:rsidR="00DA5F38" w:rsidRDefault="007E2A2D" w:rsidP="007E2A2D">
      <w:pPr>
        <w:pStyle w:val="Heading3"/>
      </w:pPr>
      <w:bookmarkStart w:id="7" w:name="_Toc123750499"/>
      <w:r>
        <w:lastRenderedPageBreak/>
        <w:t>Execution Plan</w:t>
      </w:r>
      <w:bookmarkEnd w:id="7"/>
    </w:p>
    <w:p w14:paraId="0F400DD3" w14:textId="77777777" w:rsidR="007E2A2D" w:rsidRPr="007E2A2D" w:rsidRDefault="00A70CE9" w:rsidP="007E2A2D">
      <w:r w:rsidRPr="00A70CE9">
        <w:rPr>
          <w:noProof/>
        </w:rPr>
        <w:drawing>
          <wp:inline distT="0" distB="0" distL="0" distR="0" wp14:anchorId="51A78FBB" wp14:editId="2441C7AF">
            <wp:extent cx="5943600" cy="25634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1864" w14:textId="77777777" w:rsidR="009F2702" w:rsidRPr="00DA5F38" w:rsidRDefault="009F2702" w:rsidP="00DA5F38"/>
    <w:p w14:paraId="06378BC6" w14:textId="77777777" w:rsidR="00C91F36" w:rsidRDefault="00094AA1" w:rsidP="00094AA1">
      <w:pPr>
        <w:pStyle w:val="Heading2"/>
      </w:pPr>
      <w:bookmarkStart w:id="8" w:name="_Toc123750500"/>
      <w:r>
        <w:t>Optimization Done</w:t>
      </w:r>
      <w:bookmarkEnd w:id="8"/>
    </w:p>
    <w:p w14:paraId="1BF9DD6F" w14:textId="77777777" w:rsidR="00094AA1" w:rsidRDefault="00094AA1" w:rsidP="00094AA1">
      <w:pPr>
        <w:pStyle w:val="ListParagraph"/>
        <w:numPr>
          <w:ilvl w:val="0"/>
          <w:numId w:val="1"/>
        </w:numPr>
      </w:pPr>
      <w:r>
        <w:t>INNER JOIN instead of NESTED LOOP JOIN</w:t>
      </w:r>
    </w:p>
    <w:p w14:paraId="5BB0AF22" w14:textId="77777777" w:rsidR="00094AA1" w:rsidRDefault="00094AA1" w:rsidP="00094AA1">
      <w:pPr>
        <w:pStyle w:val="ListParagraph"/>
        <w:numPr>
          <w:ilvl w:val="0"/>
          <w:numId w:val="1"/>
        </w:numPr>
      </w:pPr>
      <w:r>
        <w:t>Non-clustered index on Ssn &amp; Pnumber</w:t>
      </w:r>
    </w:p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AB46A9" w14:paraId="2881D581" w14:textId="77777777" w:rsidTr="00AB46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243B93F4" w14:textId="77777777" w:rsidR="00AB46A9" w:rsidRDefault="00AB46A9" w:rsidP="00AB46A9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14:paraId="1CA7C0FF" w14:textId="77777777"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14:paraId="6AA3C9CE" w14:textId="77777777" w:rsidR="00AB46A9" w:rsidRDefault="00AB46A9" w:rsidP="00AB46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AB46A9" w14:paraId="657C4B46" w14:textId="77777777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17E87E66" w14:textId="77777777" w:rsidR="00AB46A9" w:rsidRDefault="00AB46A9" w:rsidP="00AB46A9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14:paraId="4D45BBF0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0.688 </w:t>
            </w:r>
          </w:p>
        </w:tc>
        <w:tc>
          <w:tcPr>
            <w:tcW w:w="3496" w:type="dxa"/>
            <w:vAlign w:val="center"/>
          </w:tcPr>
          <w:p w14:paraId="0747B876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29C">
              <w:t>2.180</w:t>
            </w:r>
          </w:p>
        </w:tc>
      </w:tr>
      <w:tr w:rsidR="00AB46A9" w14:paraId="073A59CF" w14:textId="77777777" w:rsidTr="00AB46A9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6C60B669" w14:textId="77777777" w:rsidR="00AB46A9" w:rsidRDefault="00AB46A9" w:rsidP="00AB46A9">
            <w:pPr>
              <w:jc w:val="center"/>
            </w:pPr>
            <w:r>
              <w:t>Query 1 (Optimized INNER JOIN)</w:t>
            </w:r>
          </w:p>
        </w:tc>
        <w:tc>
          <w:tcPr>
            <w:tcW w:w="3496" w:type="dxa"/>
            <w:vAlign w:val="center"/>
          </w:tcPr>
          <w:p w14:paraId="5542CF42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0.136</w:t>
            </w:r>
          </w:p>
        </w:tc>
        <w:tc>
          <w:tcPr>
            <w:tcW w:w="3496" w:type="dxa"/>
            <w:vAlign w:val="center"/>
          </w:tcPr>
          <w:p w14:paraId="7F15ED37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2.106</w:t>
            </w:r>
          </w:p>
        </w:tc>
      </w:tr>
      <w:tr w:rsidR="00AB46A9" w14:paraId="53FF7763" w14:textId="77777777" w:rsidTr="00AB46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6494135E" w14:textId="77777777" w:rsidR="00AB46A9" w:rsidRDefault="00AB46A9" w:rsidP="00AB46A9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14:paraId="1FB7EDB1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3496" w:type="dxa"/>
            <w:vAlign w:val="center"/>
          </w:tcPr>
          <w:p w14:paraId="6E267265" w14:textId="77777777" w:rsidR="00AB46A9" w:rsidRDefault="00AB46A9" w:rsidP="00AB46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1.902</w:t>
            </w:r>
          </w:p>
        </w:tc>
      </w:tr>
      <w:tr w:rsidR="00AB46A9" w14:paraId="1E7505D5" w14:textId="77777777" w:rsidTr="00AB46A9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0A9403FC" w14:textId="77777777" w:rsidR="00AB46A9" w:rsidRDefault="00AB46A9" w:rsidP="00AB46A9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14:paraId="6B69870D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2.223</w:t>
            </w:r>
          </w:p>
        </w:tc>
        <w:tc>
          <w:tcPr>
            <w:tcW w:w="3496" w:type="dxa"/>
            <w:vAlign w:val="center"/>
          </w:tcPr>
          <w:p w14:paraId="4A6EF9E1" w14:textId="77777777" w:rsidR="00AB46A9" w:rsidRDefault="00AB46A9" w:rsidP="00AB46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6D6EBC" w14:textId="77777777" w:rsidR="00AB46A9" w:rsidRPr="00AB46A9" w:rsidRDefault="00AB46A9" w:rsidP="00AB46A9"/>
    <w:p w14:paraId="233DD82C" w14:textId="77777777" w:rsidR="00AB46A9" w:rsidRPr="00AB46A9" w:rsidRDefault="00AB46A9" w:rsidP="00AB46A9"/>
    <w:p w14:paraId="169ADA77" w14:textId="77777777" w:rsidR="007546CD" w:rsidRDefault="007546CD" w:rsidP="007546CD">
      <w:pPr>
        <w:pStyle w:val="Heading2"/>
      </w:pPr>
      <w:bookmarkStart w:id="9" w:name="_Toc123750501"/>
      <w:r>
        <w:t>Theoretical Parallel Query Processing Report</w:t>
      </w:r>
      <w:bookmarkEnd w:id="9"/>
    </w:p>
    <w:p w14:paraId="4DBBCFD6" w14:textId="77777777" w:rsidR="007546CD" w:rsidRDefault="007546CD" w:rsidP="007546CD">
      <w:pPr>
        <w:pStyle w:val="ListParagraph"/>
        <w:numPr>
          <w:ilvl w:val="0"/>
          <w:numId w:val="2"/>
        </w:numPr>
      </w:pPr>
      <w:r>
        <w:t>Clustered index scan on Employee table</w:t>
      </w:r>
    </w:p>
    <w:p w14:paraId="39211EF5" w14:textId="77777777" w:rsidR="007546CD" w:rsidRDefault="007546CD" w:rsidP="007546CD">
      <w:pPr>
        <w:pStyle w:val="ListParagraph"/>
        <w:numPr>
          <w:ilvl w:val="0"/>
          <w:numId w:val="2"/>
        </w:numPr>
      </w:pPr>
      <w:r>
        <w:t>Clustered index scan on Project table</w:t>
      </w:r>
    </w:p>
    <w:p w14:paraId="46AD6B27" w14:textId="77777777" w:rsidR="007546CD" w:rsidRPr="007546CD" w:rsidRDefault="007546CD" w:rsidP="007546CD">
      <w:pPr>
        <w:pStyle w:val="ListParagraph"/>
        <w:numPr>
          <w:ilvl w:val="0"/>
          <w:numId w:val="2"/>
        </w:numPr>
      </w:pPr>
      <w:r>
        <w:t>Clustered index scan on Works_On table</w:t>
      </w:r>
    </w:p>
    <w:p w14:paraId="05F4A252" w14:textId="77777777" w:rsidR="00094AA1" w:rsidRPr="00094AA1" w:rsidRDefault="00094AA1" w:rsidP="00094AA1">
      <w:pPr>
        <w:pStyle w:val="ListParagraph"/>
      </w:pPr>
    </w:p>
    <w:p w14:paraId="1503CD87" w14:textId="77777777" w:rsidR="00094AA1" w:rsidRDefault="00094AA1"/>
    <w:p w14:paraId="4DF06E30" w14:textId="77777777" w:rsidR="00094AA1" w:rsidRDefault="00094AA1">
      <w:r>
        <w:br w:type="page"/>
      </w:r>
    </w:p>
    <w:p w14:paraId="1BBFFF7B" w14:textId="77777777" w:rsidR="00AB46A9" w:rsidRDefault="00094AA1" w:rsidP="00094AA1">
      <w:pPr>
        <w:pStyle w:val="Heading1"/>
      </w:pPr>
      <w:bookmarkStart w:id="10" w:name="_Toc123750502"/>
      <w:r>
        <w:lastRenderedPageBreak/>
        <w:t>Query 2</w:t>
      </w:r>
      <w:bookmarkEnd w:id="10"/>
    </w:p>
    <w:p w14:paraId="2FB8D592" w14:textId="77777777" w:rsidR="00170163" w:rsidRDefault="00170163" w:rsidP="00170163">
      <w:pPr>
        <w:pStyle w:val="Heading2"/>
      </w:pPr>
      <w:bookmarkStart w:id="11" w:name="_Toc123750503"/>
      <w:r>
        <w:t>Before Optimization</w:t>
      </w:r>
      <w:bookmarkEnd w:id="11"/>
    </w:p>
    <w:p w14:paraId="60E60B3E" w14:textId="77777777" w:rsidR="00AE6516" w:rsidRDefault="00AE6516" w:rsidP="00AE6516"/>
    <w:bookmarkStart w:id="12" w:name="_MON_1734355530"/>
    <w:bookmarkEnd w:id="12"/>
    <w:p w14:paraId="744A351E" w14:textId="77777777" w:rsidR="00AE6516" w:rsidRPr="00AE6516" w:rsidRDefault="00AE6516" w:rsidP="00AE6516">
      <w:r>
        <w:object w:dxaOrig="9360" w:dyaOrig="3959" w14:anchorId="0A965ABF">
          <v:shape id="_x0000_i1027" type="#_x0000_t75" style="width:468pt;height:198pt" o:ole="">
            <v:imagedata r:id="rId21" o:title=""/>
          </v:shape>
          <o:OLEObject Type="Embed" ProgID="Word.OpenDocumentText.12" ShapeID="_x0000_i1027" DrawAspect="Content" ObjectID="_1734364998" r:id="rId22"/>
        </w:object>
      </w:r>
    </w:p>
    <w:p w14:paraId="5DE4B9CE" w14:textId="77777777" w:rsidR="00170163" w:rsidRDefault="00170163" w:rsidP="00170163">
      <w:pPr>
        <w:pStyle w:val="Heading3"/>
      </w:pPr>
      <w:bookmarkStart w:id="13" w:name="_Toc123750504"/>
      <w:r>
        <w:t>Execution Plan</w:t>
      </w:r>
      <w:bookmarkEnd w:id="13"/>
    </w:p>
    <w:p w14:paraId="2AB9020F" w14:textId="77777777" w:rsidR="00AE6516" w:rsidRPr="00AE6516" w:rsidRDefault="00FF7BA8" w:rsidP="00AE6516">
      <w:r w:rsidRPr="00FF7BA8">
        <w:rPr>
          <w:noProof/>
        </w:rPr>
        <w:drawing>
          <wp:inline distT="0" distB="0" distL="0" distR="0" wp14:anchorId="45240084" wp14:editId="1134AB76">
            <wp:extent cx="5943600" cy="276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B459" w14:textId="77777777" w:rsidR="00170163" w:rsidRDefault="00170163" w:rsidP="00170163">
      <w:pPr>
        <w:pStyle w:val="Heading2"/>
      </w:pPr>
      <w:bookmarkStart w:id="14" w:name="_Toc123750505"/>
      <w:r>
        <w:t>After Optimization</w:t>
      </w:r>
      <w:bookmarkEnd w:id="14"/>
    </w:p>
    <w:p w14:paraId="486364F7" w14:textId="77777777" w:rsidR="0039310A" w:rsidRDefault="0039310A" w:rsidP="0039310A"/>
    <w:bookmarkStart w:id="15" w:name="_MON_1734355725"/>
    <w:bookmarkEnd w:id="15"/>
    <w:p w14:paraId="28253F22" w14:textId="77777777" w:rsidR="0039310A" w:rsidRPr="0039310A" w:rsidRDefault="0039310A" w:rsidP="0039310A">
      <w:r>
        <w:object w:dxaOrig="9360" w:dyaOrig="2180" w14:anchorId="2CA289BD">
          <v:shape id="_x0000_i1028" type="#_x0000_t75" style="width:468pt;height:109.2pt" o:ole="">
            <v:imagedata r:id="rId24" o:title=""/>
          </v:shape>
          <o:OLEObject Type="Embed" ProgID="Word.OpenDocumentText.12" ShapeID="_x0000_i1028" DrawAspect="Content" ObjectID="_1734364999" r:id="rId25"/>
        </w:object>
      </w:r>
    </w:p>
    <w:p w14:paraId="37F3C84E" w14:textId="77777777" w:rsidR="00170163" w:rsidRDefault="00170163" w:rsidP="00170163">
      <w:pPr>
        <w:pStyle w:val="Heading3"/>
      </w:pPr>
      <w:bookmarkStart w:id="16" w:name="_Toc123750506"/>
      <w:r>
        <w:lastRenderedPageBreak/>
        <w:t>Execution plan</w:t>
      </w:r>
      <w:bookmarkEnd w:id="16"/>
    </w:p>
    <w:p w14:paraId="1E5820B8" w14:textId="77777777" w:rsidR="0039310A" w:rsidRDefault="0039310A" w:rsidP="0039310A">
      <w:r w:rsidRPr="0039310A">
        <w:rPr>
          <w:noProof/>
        </w:rPr>
        <w:drawing>
          <wp:inline distT="0" distB="0" distL="0" distR="0" wp14:anchorId="728AD027" wp14:editId="526066B9">
            <wp:extent cx="5943600" cy="251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F827" w14:textId="77777777" w:rsidR="0039310A" w:rsidRPr="0039310A" w:rsidRDefault="0039310A" w:rsidP="0039310A"/>
    <w:p w14:paraId="389BCAAF" w14:textId="77777777" w:rsidR="00170163" w:rsidRDefault="00170163" w:rsidP="00170163">
      <w:pPr>
        <w:pStyle w:val="Heading2"/>
      </w:pPr>
      <w:bookmarkStart w:id="17" w:name="_Toc123750507"/>
      <w:r>
        <w:t>Optimization Done</w:t>
      </w:r>
      <w:bookmarkEnd w:id="17"/>
    </w:p>
    <w:p w14:paraId="4BBB5F3C" w14:textId="77777777" w:rsidR="00755B6D" w:rsidRDefault="00755B6D" w:rsidP="00755B6D">
      <w:pPr>
        <w:pStyle w:val="ListParagraph"/>
        <w:numPr>
          <w:ilvl w:val="0"/>
          <w:numId w:val="3"/>
        </w:numPr>
      </w:pPr>
      <w:r>
        <w:t xml:space="preserve">INNER </w:t>
      </w:r>
      <w:r w:rsidR="008144C2">
        <w:t xml:space="preserve">JOIN </w:t>
      </w:r>
      <w:r>
        <w:t>instead of nested loop.</w:t>
      </w:r>
    </w:p>
    <w:p w14:paraId="6E415B75" w14:textId="77777777" w:rsidR="005F45C0" w:rsidRDefault="005F45C0" w:rsidP="005F45C0">
      <w:pPr>
        <w:pStyle w:val="ListParagraph"/>
        <w:numPr>
          <w:ilvl w:val="0"/>
          <w:numId w:val="3"/>
        </w:numPr>
      </w:pPr>
      <w:r>
        <w:t>Non-clustered index on Ssn, Pnumber, Salary and Hours.</w:t>
      </w:r>
    </w:p>
    <w:p w14:paraId="5C5E8F76" w14:textId="77777777" w:rsidR="00FF7BA8" w:rsidRDefault="00FF7BA8" w:rsidP="00FF7BA8"/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FF7BA8" w14:paraId="0BE7C216" w14:textId="77777777" w:rsidTr="00B6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32B29ABA" w14:textId="77777777" w:rsidR="00FF7BA8" w:rsidRDefault="00FF7BA8" w:rsidP="00B66518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14:paraId="08E6AAE3" w14:textId="77777777" w:rsidR="00FF7BA8" w:rsidRDefault="00FF7BA8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14:paraId="14368DBA" w14:textId="77777777" w:rsidR="00FF7BA8" w:rsidRDefault="00FF7BA8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FF7BA8" w14:paraId="519AD47E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550D6B3B" w14:textId="77777777" w:rsidR="00FF7BA8" w:rsidRDefault="00FF7BA8" w:rsidP="00B66518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14:paraId="7ED79AD6" w14:textId="77777777" w:rsidR="00FF7BA8" w:rsidRDefault="00FF7BA8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0.476</w:t>
            </w:r>
          </w:p>
        </w:tc>
        <w:tc>
          <w:tcPr>
            <w:tcW w:w="3496" w:type="dxa"/>
            <w:vAlign w:val="center"/>
          </w:tcPr>
          <w:p w14:paraId="305BECDE" w14:textId="77777777" w:rsidR="00FF7BA8" w:rsidRDefault="00FF7BA8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7BA8">
              <w:t>4.467</w:t>
            </w:r>
          </w:p>
        </w:tc>
      </w:tr>
      <w:tr w:rsidR="00FF7BA8" w14:paraId="4185AC3B" w14:textId="77777777" w:rsidTr="00B6651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3BD6C96E" w14:textId="77777777" w:rsidR="00FF7BA8" w:rsidRDefault="00FF7BA8" w:rsidP="00B66518">
            <w:pPr>
              <w:jc w:val="center"/>
            </w:pPr>
            <w:r>
              <w:t>Query 1 (Optimized INNER JOIN)</w:t>
            </w:r>
          </w:p>
        </w:tc>
        <w:tc>
          <w:tcPr>
            <w:tcW w:w="3496" w:type="dxa"/>
            <w:vAlign w:val="center"/>
          </w:tcPr>
          <w:p w14:paraId="39FA4AC4" w14:textId="77777777" w:rsidR="00FF7BA8" w:rsidRDefault="0039310A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0.438</w:t>
            </w:r>
          </w:p>
        </w:tc>
        <w:tc>
          <w:tcPr>
            <w:tcW w:w="3496" w:type="dxa"/>
            <w:vAlign w:val="center"/>
          </w:tcPr>
          <w:p w14:paraId="521317D2" w14:textId="77777777" w:rsidR="00FF7BA8" w:rsidRDefault="0039310A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310A">
              <w:t>1.922</w:t>
            </w:r>
          </w:p>
        </w:tc>
      </w:tr>
      <w:tr w:rsidR="00FF7BA8" w14:paraId="6434D536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402D1E36" w14:textId="77777777" w:rsidR="00FF7BA8" w:rsidRDefault="00FF7BA8" w:rsidP="00B66518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14:paraId="1DECE219" w14:textId="77777777" w:rsidR="00FF7BA8" w:rsidRDefault="00033686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0.317</w:t>
            </w:r>
          </w:p>
        </w:tc>
        <w:tc>
          <w:tcPr>
            <w:tcW w:w="3496" w:type="dxa"/>
            <w:vAlign w:val="center"/>
          </w:tcPr>
          <w:p w14:paraId="23AAA2D0" w14:textId="77777777" w:rsidR="00FF7BA8" w:rsidRDefault="00033686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3686">
              <w:t>1.800</w:t>
            </w:r>
          </w:p>
        </w:tc>
      </w:tr>
      <w:tr w:rsidR="00FF7BA8" w14:paraId="784EB89A" w14:textId="77777777" w:rsidTr="00B6651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59E455AD" w14:textId="77777777" w:rsidR="00FF7BA8" w:rsidRDefault="00FF7BA8" w:rsidP="00B66518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14:paraId="27B7BE9E" w14:textId="77777777" w:rsidR="00FF7BA8" w:rsidRDefault="006E6813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310.751</w:t>
            </w:r>
          </w:p>
        </w:tc>
        <w:tc>
          <w:tcPr>
            <w:tcW w:w="3496" w:type="dxa"/>
            <w:vAlign w:val="center"/>
          </w:tcPr>
          <w:p w14:paraId="4F187509" w14:textId="77777777" w:rsidR="00FF7BA8" w:rsidRDefault="00FF7BA8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F0CE015" w14:textId="77777777" w:rsidR="00FF7BA8" w:rsidRPr="00FF7BA8" w:rsidRDefault="00FF7BA8" w:rsidP="00FF7BA8"/>
    <w:p w14:paraId="2BFD7473" w14:textId="77777777" w:rsidR="005F45C0" w:rsidRDefault="005F45C0" w:rsidP="00170163">
      <w:pPr>
        <w:pStyle w:val="Heading2"/>
      </w:pPr>
    </w:p>
    <w:p w14:paraId="35692C21" w14:textId="77777777" w:rsidR="00170163" w:rsidRDefault="00170163" w:rsidP="00170163">
      <w:pPr>
        <w:pStyle w:val="Heading2"/>
      </w:pPr>
      <w:bookmarkStart w:id="18" w:name="_Toc123750508"/>
      <w:r>
        <w:t>Theoretical Parallel Query Processing Report</w:t>
      </w:r>
      <w:bookmarkEnd w:id="18"/>
    </w:p>
    <w:p w14:paraId="1ECECB5A" w14:textId="77777777" w:rsidR="005F45C0" w:rsidRDefault="005F45C0" w:rsidP="005F45C0">
      <w:pPr>
        <w:pStyle w:val="ListParagraph"/>
        <w:numPr>
          <w:ilvl w:val="0"/>
          <w:numId w:val="4"/>
        </w:numPr>
      </w:pPr>
      <w:r>
        <w:t>Clustered index scan on Project table</w:t>
      </w:r>
    </w:p>
    <w:p w14:paraId="7E5BFB9B" w14:textId="77777777" w:rsidR="005F45C0" w:rsidRPr="007546CD" w:rsidRDefault="005F45C0" w:rsidP="005F45C0">
      <w:pPr>
        <w:pStyle w:val="ListParagraph"/>
        <w:numPr>
          <w:ilvl w:val="0"/>
          <w:numId w:val="4"/>
        </w:numPr>
      </w:pPr>
      <w:r>
        <w:t>Clustered index scan on Works_On table</w:t>
      </w:r>
    </w:p>
    <w:p w14:paraId="29D06731" w14:textId="77777777" w:rsidR="005F45C0" w:rsidRPr="00755B6D" w:rsidRDefault="005F45C0" w:rsidP="005F45C0">
      <w:pPr>
        <w:pStyle w:val="ListParagraph"/>
        <w:numPr>
          <w:ilvl w:val="0"/>
          <w:numId w:val="4"/>
        </w:numPr>
      </w:pPr>
      <w:r>
        <w:t>Clustered index scan on Employee</w:t>
      </w:r>
    </w:p>
    <w:p w14:paraId="3B137C45" w14:textId="77777777" w:rsidR="005F45C0" w:rsidRPr="005F45C0" w:rsidRDefault="005F45C0" w:rsidP="005F45C0">
      <w:pPr>
        <w:pStyle w:val="ListParagraph"/>
      </w:pPr>
    </w:p>
    <w:p w14:paraId="7593491E" w14:textId="77777777" w:rsidR="00C91F36" w:rsidRDefault="00C91F36" w:rsidP="00C87F63">
      <w:r>
        <w:br w:type="page"/>
      </w:r>
    </w:p>
    <w:p w14:paraId="2E68ECE0" w14:textId="77777777" w:rsidR="00C05961" w:rsidRDefault="00C05961" w:rsidP="00C05961">
      <w:pPr>
        <w:pStyle w:val="Heading1"/>
      </w:pPr>
      <w:bookmarkStart w:id="19" w:name="_Toc123750509"/>
      <w:r>
        <w:lastRenderedPageBreak/>
        <w:t>Query 3</w:t>
      </w:r>
      <w:bookmarkEnd w:id="19"/>
    </w:p>
    <w:p w14:paraId="0A541349" w14:textId="77777777" w:rsidR="006E4DDB" w:rsidRDefault="006E4DDB" w:rsidP="006E4DDB">
      <w:pPr>
        <w:pStyle w:val="Heading2"/>
      </w:pPr>
      <w:bookmarkStart w:id="20" w:name="_Toc123750510"/>
      <w:r>
        <w:t>Before Optimization</w:t>
      </w:r>
      <w:bookmarkEnd w:id="20"/>
    </w:p>
    <w:bookmarkStart w:id="21" w:name="_MON_1734358047"/>
    <w:bookmarkEnd w:id="21"/>
    <w:p w14:paraId="56749D0D" w14:textId="77777777" w:rsidR="006E4DDB" w:rsidRPr="006E4DDB" w:rsidRDefault="006E4DDB" w:rsidP="006E4DDB">
      <w:r>
        <w:object w:dxaOrig="9360" w:dyaOrig="2847" w14:anchorId="5751991A">
          <v:shape id="_x0000_i1029" type="#_x0000_t75" style="width:468pt;height:142.2pt" o:ole="">
            <v:imagedata r:id="rId27" o:title=""/>
          </v:shape>
          <o:OLEObject Type="Embed" ProgID="Word.OpenDocumentText.12" ShapeID="_x0000_i1029" DrawAspect="Content" ObjectID="_1734365000" r:id="rId28"/>
        </w:object>
      </w:r>
    </w:p>
    <w:p w14:paraId="52B9EB24" w14:textId="77777777" w:rsidR="006E4DDB" w:rsidRDefault="006E4DDB" w:rsidP="006E4DDB">
      <w:pPr>
        <w:pStyle w:val="Heading3"/>
      </w:pPr>
      <w:bookmarkStart w:id="22" w:name="_Toc123750511"/>
      <w:r>
        <w:t>Execution Plan</w:t>
      </w:r>
      <w:bookmarkEnd w:id="22"/>
    </w:p>
    <w:p w14:paraId="417EA1BD" w14:textId="77777777" w:rsidR="006E4DDB" w:rsidRPr="006E4DDB" w:rsidRDefault="006E4DDB" w:rsidP="006E4DDB">
      <w:r w:rsidRPr="006E4DDB">
        <w:rPr>
          <w:noProof/>
        </w:rPr>
        <w:drawing>
          <wp:inline distT="0" distB="0" distL="0" distR="0" wp14:anchorId="706B68BD" wp14:editId="639E02E2">
            <wp:extent cx="5943600" cy="2572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AB73" w14:textId="77777777" w:rsidR="006E4DDB" w:rsidRDefault="006E4DDB" w:rsidP="006E4DDB">
      <w:pPr>
        <w:pStyle w:val="Heading2"/>
      </w:pPr>
      <w:bookmarkStart w:id="23" w:name="_Toc123750512"/>
      <w:r>
        <w:t>After Optimization</w:t>
      </w:r>
      <w:bookmarkEnd w:id="23"/>
    </w:p>
    <w:bookmarkStart w:id="24" w:name="_MON_1734358358"/>
    <w:bookmarkEnd w:id="24"/>
    <w:p w14:paraId="1E3121D0" w14:textId="77777777" w:rsidR="00C22B62" w:rsidRDefault="00C22B62" w:rsidP="00C22B62">
      <w:r>
        <w:object w:dxaOrig="9360" w:dyaOrig="400" w14:anchorId="3FE18B6B">
          <v:shape id="_x0000_i1030" type="#_x0000_t75" style="width:468pt;height:19.8pt" o:ole="">
            <v:imagedata r:id="rId30" o:title=""/>
          </v:shape>
          <o:OLEObject Type="Embed" ProgID="Word.OpenDocumentText.12" ShapeID="_x0000_i1030" DrawAspect="Content" ObjectID="_1734365001" r:id="rId31"/>
        </w:object>
      </w:r>
    </w:p>
    <w:p w14:paraId="5DEAE388" w14:textId="77777777" w:rsidR="00C22B62" w:rsidRDefault="00C22B62" w:rsidP="00C22B62">
      <w:pPr>
        <w:pStyle w:val="Heading3"/>
      </w:pPr>
      <w:bookmarkStart w:id="25" w:name="_Toc123750513"/>
      <w:r>
        <w:lastRenderedPageBreak/>
        <w:t>Stored Procedure</w:t>
      </w:r>
      <w:bookmarkEnd w:id="25"/>
    </w:p>
    <w:bookmarkStart w:id="26" w:name="_MON_1734358401"/>
    <w:bookmarkEnd w:id="26"/>
    <w:p w14:paraId="1727B060" w14:textId="77777777" w:rsidR="00C22B62" w:rsidRPr="00C22B62" w:rsidRDefault="00C22B62" w:rsidP="00C22B62">
      <w:r>
        <w:object w:dxaOrig="9360" w:dyaOrig="3959" w14:anchorId="4AAE5040">
          <v:shape id="_x0000_i1031" type="#_x0000_t75" style="width:468pt;height:198pt" o:ole="">
            <v:imagedata r:id="rId32" o:title=""/>
          </v:shape>
          <o:OLEObject Type="Embed" ProgID="Word.OpenDocumentText.12" ShapeID="_x0000_i1031" DrawAspect="Content" ObjectID="_1734365002" r:id="rId33"/>
        </w:object>
      </w:r>
    </w:p>
    <w:p w14:paraId="68A60FCA" w14:textId="77777777" w:rsidR="006E4DDB" w:rsidRDefault="006E4DDB" w:rsidP="006E4DDB">
      <w:pPr>
        <w:pStyle w:val="Heading3"/>
      </w:pPr>
      <w:bookmarkStart w:id="27" w:name="_Toc123750514"/>
      <w:r>
        <w:t>Execution Plan</w:t>
      </w:r>
      <w:bookmarkEnd w:id="27"/>
    </w:p>
    <w:p w14:paraId="45B8AC12" w14:textId="77777777" w:rsidR="00C22B62" w:rsidRPr="00C22B62" w:rsidRDefault="00C22B62" w:rsidP="00C22B62">
      <w:r w:rsidRPr="00C22B62">
        <w:rPr>
          <w:noProof/>
        </w:rPr>
        <w:drawing>
          <wp:inline distT="0" distB="0" distL="0" distR="0" wp14:anchorId="1C4992ED" wp14:editId="4D96423F">
            <wp:extent cx="5943600" cy="257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19C3" w14:textId="77777777" w:rsidR="006E4DDB" w:rsidRDefault="006E4DDB" w:rsidP="006E4DDB">
      <w:pPr>
        <w:pStyle w:val="Heading2"/>
      </w:pPr>
      <w:bookmarkStart w:id="28" w:name="_Toc123750515"/>
      <w:r>
        <w:t>Optimization Done</w:t>
      </w:r>
      <w:bookmarkEnd w:id="28"/>
    </w:p>
    <w:p w14:paraId="2A1F24E8" w14:textId="77777777" w:rsidR="006E4DDB" w:rsidRDefault="000F41F6" w:rsidP="000F41F6">
      <w:pPr>
        <w:pStyle w:val="ListParagraph"/>
        <w:numPr>
          <w:ilvl w:val="0"/>
          <w:numId w:val="5"/>
        </w:numPr>
      </w:pPr>
      <w:r>
        <w:t>Used stored procedure.</w:t>
      </w:r>
    </w:p>
    <w:p w14:paraId="07D7B4AC" w14:textId="77777777" w:rsidR="000F41F6" w:rsidRDefault="000F41F6" w:rsidP="000F41F6">
      <w:pPr>
        <w:pStyle w:val="ListParagraph"/>
        <w:numPr>
          <w:ilvl w:val="0"/>
          <w:numId w:val="5"/>
        </w:numPr>
      </w:pPr>
      <w:r>
        <w:t>Non-clustered index on Ssn &amp; Bdate.</w:t>
      </w:r>
    </w:p>
    <w:tbl>
      <w:tblPr>
        <w:tblStyle w:val="GridTable4-Accent1"/>
        <w:tblpPr w:leftFromText="180" w:rightFromText="180" w:vertAnchor="text" w:horzAnchor="margin" w:tblpXSpec="center" w:tblpY="270"/>
        <w:tblW w:w="10486" w:type="dxa"/>
        <w:tblLook w:val="04A0" w:firstRow="1" w:lastRow="0" w:firstColumn="1" w:lastColumn="0" w:noHBand="0" w:noVBand="1"/>
      </w:tblPr>
      <w:tblGrid>
        <w:gridCol w:w="3494"/>
        <w:gridCol w:w="3496"/>
        <w:gridCol w:w="3496"/>
      </w:tblGrid>
      <w:tr w:rsidR="006E4DDB" w14:paraId="6CD6AD6C" w14:textId="77777777" w:rsidTr="00B66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793ADC89" w14:textId="77777777" w:rsidR="006E4DDB" w:rsidRDefault="006E4DDB" w:rsidP="00B66518">
            <w:pPr>
              <w:jc w:val="center"/>
            </w:pPr>
            <w:r>
              <w:t>Action</w:t>
            </w:r>
          </w:p>
        </w:tc>
        <w:tc>
          <w:tcPr>
            <w:tcW w:w="3496" w:type="dxa"/>
            <w:vAlign w:val="center"/>
          </w:tcPr>
          <w:p w14:paraId="622B5A7F" w14:textId="77777777" w:rsidR="006E4DDB" w:rsidRDefault="006E4DDB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CPU Time (s)</w:t>
            </w:r>
          </w:p>
        </w:tc>
        <w:tc>
          <w:tcPr>
            <w:tcW w:w="3496" w:type="dxa"/>
            <w:vAlign w:val="center"/>
          </w:tcPr>
          <w:p w14:paraId="343B952D" w14:textId="77777777" w:rsidR="006E4DDB" w:rsidRDefault="006E4DDB" w:rsidP="00B665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Elapsed Time (s)</w:t>
            </w:r>
          </w:p>
        </w:tc>
      </w:tr>
      <w:tr w:rsidR="006E4DDB" w14:paraId="7BC63AD8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02C7EC6B" w14:textId="77777777" w:rsidR="006E4DDB" w:rsidRDefault="006E4DDB" w:rsidP="00B66518">
            <w:pPr>
              <w:jc w:val="center"/>
            </w:pPr>
            <w:r>
              <w:t>Query 1 (No optimization)</w:t>
            </w:r>
          </w:p>
        </w:tc>
        <w:tc>
          <w:tcPr>
            <w:tcW w:w="3496" w:type="dxa"/>
            <w:vAlign w:val="center"/>
          </w:tcPr>
          <w:p w14:paraId="4AC572CD" w14:textId="77777777" w:rsidR="006E4DDB" w:rsidRDefault="006E4DDB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0.139</w:t>
            </w:r>
          </w:p>
        </w:tc>
        <w:tc>
          <w:tcPr>
            <w:tcW w:w="3496" w:type="dxa"/>
            <w:vAlign w:val="center"/>
          </w:tcPr>
          <w:p w14:paraId="13D20994" w14:textId="77777777" w:rsidR="006E4DDB" w:rsidRDefault="006E4DDB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4DDB">
              <w:t>1.983</w:t>
            </w:r>
          </w:p>
        </w:tc>
      </w:tr>
      <w:tr w:rsidR="006E4DDB" w14:paraId="2A4D1D8E" w14:textId="77777777" w:rsidTr="00B6651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7ECC66A1" w14:textId="77777777" w:rsidR="006E4DDB" w:rsidRDefault="006E4DDB" w:rsidP="00B66518">
            <w:pPr>
              <w:jc w:val="center"/>
            </w:pPr>
            <w:r>
              <w:t>Query 1 (</w:t>
            </w:r>
            <w:r w:rsidR="002E54B3">
              <w:t>Stored Procedure</w:t>
            </w:r>
            <w:r>
              <w:t>)</w:t>
            </w:r>
          </w:p>
        </w:tc>
        <w:tc>
          <w:tcPr>
            <w:tcW w:w="3496" w:type="dxa"/>
            <w:vAlign w:val="center"/>
          </w:tcPr>
          <w:p w14:paraId="028A1991" w14:textId="77777777" w:rsidR="006E4DDB" w:rsidRDefault="00C9048C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  <w:r w:rsidR="00E54323">
              <w:t>4</w:t>
            </w:r>
            <w:r>
              <w:t>5</w:t>
            </w:r>
          </w:p>
        </w:tc>
        <w:tc>
          <w:tcPr>
            <w:tcW w:w="3496" w:type="dxa"/>
            <w:vAlign w:val="center"/>
          </w:tcPr>
          <w:p w14:paraId="07037285" w14:textId="77777777" w:rsidR="006E4DDB" w:rsidRDefault="00C22B62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2B62">
              <w:t>1.751</w:t>
            </w:r>
          </w:p>
        </w:tc>
      </w:tr>
      <w:tr w:rsidR="006E4DDB" w14:paraId="64A5E046" w14:textId="77777777" w:rsidTr="00B66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6B7394C2" w14:textId="77777777" w:rsidR="006E4DDB" w:rsidRDefault="006E4DDB" w:rsidP="00B66518">
            <w:pPr>
              <w:jc w:val="center"/>
            </w:pPr>
            <w:r>
              <w:t>Adding non-clustering index</w:t>
            </w:r>
          </w:p>
        </w:tc>
        <w:tc>
          <w:tcPr>
            <w:tcW w:w="3496" w:type="dxa"/>
            <w:vAlign w:val="center"/>
          </w:tcPr>
          <w:p w14:paraId="4C1ED2AB" w14:textId="77777777" w:rsidR="006E4DDB" w:rsidRDefault="00CE4DB3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</w:p>
        </w:tc>
        <w:tc>
          <w:tcPr>
            <w:tcW w:w="3496" w:type="dxa"/>
            <w:vAlign w:val="center"/>
          </w:tcPr>
          <w:p w14:paraId="5584D9D7" w14:textId="77777777" w:rsidR="006E4DDB" w:rsidRDefault="00CE4DB3" w:rsidP="00B665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2.002</w:t>
            </w:r>
          </w:p>
        </w:tc>
      </w:tr>
      <w:tr w:rsidR="006E4DDB" w14:paraId="4506586D" w14:textId="77777777" w:rsidTr="00B6651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4" w:type="dxa"/>
            <w:vAlign w:val="center"/>
          </w:tcPr>
          <w:p w14:paraId="4A99CF18" w14:textId="77777777" w:rsidR="006E4DDB" w:rsidRDefault="006E4DDB" w:rsidP="00B66518">
            <w:pPr>
              <w:jc w:val="center"/>
            </w:pPr>
            <w:r>
              <w:t>NoSQL MongoDB</w:t>
            </w:r>
          </w:p>
        </w:tc>
        <w:tc>
          <w:tcPr>
            <w:tcW w:w="3496" w:type="dxa"/>
            <w:vAlign w:val="center"/>
          </w:tcPr>
          <w:p w14:paraId="09AABA9E" w14:textId="77777777" w:rsidR="006E4DDB" w:rsidRDefault="00404DF5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17.946</w:t>
            </w:r>
          </w:p>
        </w:tc>
        <w:tc>
          <w:tcPr>
            <w:tcW w:w="3496" w:type="dxa"/>
            <w:vAlign w:val="center"/>
          </w:tcPr>
          <w:p w14:paraId="75C5EC47" w14:textId="77777777" w:rsidR="006E4DDB" w:rsidRDefault="006E4DDB" w:rsidP="00B665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7B3886" w14:textId="77777777" w:rsidR="000F41F6" w:rsidRDefault="000F41F6" w:rsidP="006E4DDB">
      <w:pPr>
        <w:pStyle w:val="Heading2"/>
      </w:pPr>
    </w:p>
    <w:p w14:paraId="553427DF" w14:textId="77777777" w:rsidR="006E4DDB" w:rsidRDefault="006E4DDB" w:rsidP="006E4DDB">
      <w:pPr>
        <w:pStyle w:val="Heading2"/>
      </w:pPr>
      <w:bookmarkStart w:id="29" w:name="_Toc123750516"/>
      <w:r>
        <w:t>Theoretical Parallel Query Processing Report</w:t>
      </w:r>
      <w:bookmarkEnd w:id="29"/>
    </w:p>
    <w:p w14:paraId="4CEA82E2" w14:textId="77777777" w:rsidR="000F41F6" w:rsidRDefault="000F41F6" w:rsidP="000F41F6">
      <w:pPr>
        <w:pStyle w:val="ListParagraph"/>
        <w:numPr>
          <w:ilvl w:val="0"/>
          <w:numId w:val="5"/>
        </w:numPr>
      </w:pPr>
      <w:r>
        <w:t>Clustered index scan on Employee</w:t>
      </w:r>
    </w:p>
    <w:p w14:paraId="5BABEF04" w14:textId="77777777" w:rsidR="00E62EBC" w:rsidRDefault="00E62EBC">
      <w:r>
        <w:br w:type="page"/>
      </w:r>
    </w:p>
    <w:p w14:paraId="6DFD6144" w14:textId="77777777" w:rsidR="006E4DDB" w:rsidRDefault="00E62EBC" w:rsidP="00E62EBC">
      <w:pPr>
        <w:pStyle w:val="Heading1"/>
      </w:pPr>
      <w:bookmarkStart w:id="30" w:name="_Toc123750517"/>
      <w:r>
        <w:lastRenderedPageBreak/>
        <w:t>Database Statistics</w:t>
      </w:r>
      <w:bookmarkEnd w:id="30"/>
      <w:r>
        <w:t xml:space="preserve"> </w:t>
      </w:r>
    </w:p>
    <w:tbl>
      <w:tblPr>
        <w:tblStyle w:val="GridTable4-Accent1"/>
        <w:tblpPr w:leftFromText="180" w:rightFromText="180" w:vertAnchor="page" w:horzAnchor="margin" w:tblpXSpec="center" w:tblpY="2053"/>
        <w:tblW w:w="10615" w:type="dxa"/>
        <w:tblLook w:val="04A0" w:firstRow="1" w:lastRow="0" w:firstColumn="1" w:lastColumn="0" w:noHBand="0" w:noVBand="1"/>
      </w:tblPr>
      <w:tblGrid>
        <w:gridCol w:w="2220"/>
        <w:gridCol w:w="1705"/>
        <w:gridCol w:w="1148"/>
        <w:gridCol w:w="922"/>
        <w:gridCol w:w="625"/>
        <w:gridCol w:w="1691"/>
        <w:gridCol w:w="2304"/>
      </w:tblGrid>
      <w:tr w:rsidR="00E62EBC" w14:paraId="7D15A336" w14:textId="77777777" w:rsidTr="00E6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2C894E5D" w14:textId="77777777" w:rsidR="00E62EBC" w:rsidRDefault="00E62EBC" w:rsidP="00E62EBC">
            <w:pPr>
              <w:spacing w:line="480" w:lineRule="auto"/>
              <w:jc w:val="center"/>
            </w:pPr>
            <w:r>
              <w:t>Table Name</w:t>
            </w:r>
          </w:p>
        </w:tc>
        <w:tc>
          <w:tcPr>
            <w:tcW w:w="1705" w:type="dxa"/>
            <w:vAlign w:val="center"/>
          </w:tcPr>
          <w:p w14:paraId="2A90058D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Row Count</w:t>
            </w:r>
          </w:p>
        </w:tc>
        <w:tc>
          <w:tcPr>
            <w:tcW w:w="1148" w:type="dxa"/>
            <w:vAlign w:val="center"/>
          </w:tcPr>
          <w:p w14:paraId="7231BBCD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 Key</w:t>
            </w:r>
          </w:p>
        </w:tc>
        <w:tc>
          <w:tcPr>
            <w:tcW w:w="922" w:type="dxa"/>
            <w:vAlign w:val="center"/>
          </w:tcPr>
          <w:p w14:paraId="78FE8F8B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Indexes</w:t>
            </w:r>
          </w:p>
        </w:tc>
        <w:tc>
          <w:tcPr>
            <w:tcW w:w="625" w:type="dxa"/>
            <w:vAlign w:val="center"/>
          </w:tcPr>
          <w:p w14:paraId="58D5D33C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691" w:type="dxa"/>
            <w:vAlign w:val="center"/>
          </w:tcPr>
          <w:p w14:paraId="1E159BDC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 Column</w:t>
            </w:r>
          </w:p>
        </w:tc>
        <w:tc>
          <w:tcPr>
            <w:tcW w:w="2304" w:type="dxa"/>
            <w:vAlign w:val="center"/>
          </w:tcPr>
          <w:p w14:paraId="3E091273" w14:textId="77777777" w:rsidR="00E62EBC" w:rsidRDefault="00E62EBC" w:rsidP="00E62EBC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 Row Size (Bytes)</w:t>
            </w:r>
          </w:p>
        </w:tc>
      </w:tr>
      <w:tr w:rsidR="00E62EBC" w14:paraId="7ED40D8B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42233BDD" w14:textId="77777777" w:rsidR="00E62EBC" w:rsidRDefault="00E62EBC" w:rsidP="00E62EBC">
            <w:pPr>
              <w:spacing w:line="480" w:lineRule="auto"/>
              <w:jc w:val="center"/>
            </w:pPr>
            <w:r>
              <w:t>Employee</w:t>
            </w:r>
          </w:p>
        </w:tc>
        <w:tc>
          <w:tcPr>
            <w:tcW w:w="1705" w:type="dxa"/>
            <w:vAlign w:val="center"/>
          </w:tcPr>
          <w:p w14:paraId="5CBC60D4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41DB9329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14:paraId="1FA9662F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40C1EE31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1" w:type="dxa"/>
            <w:vAlign w:val="center"/>
          </w:tcPr>
          <w:p w14:paraId="6ADBB4D3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14:paraId="09B4F97E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</w:tr>
      <w:tr w:rsidR="00E62EBC" w14:paraId="13B8864B" w14:textId="77777777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2818853C" w14:textId="77777777" w:rsidR="00E62EBC" w:rsidRDefault="00E62EBC" w:rsidP="00E62EBC">
            <w:pPr>
              <w:spacing w:line="480" w:lineRule="auto"/>
              <w:jc w:val="center"/>
            </w:pPr>
            <w:r>
              <w:t>Department</w:t>
            </w:r>
          </w:p>
        </w:tc>
        <w:tc>
          <w:tcPr>
            <w:tcW w:w="1705" w:type="dxa"/>
            <w:vAlign w:val="center"/>
          </w:tcPr>
          <w:p w14:paraId="4FBC0C76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7C36F783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14:paraId="63C244F7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2EDC929F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5EF19DE6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14:paraId="76436CF9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  <w:tr w:rsidR="00E62EBC" w14:paraId="68D1DFD0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2904AC36" w14:textId="77777777" w:rsidR="00E62EBC" w:rsidRDefault="00E62EBC" w:rsidP="00E62EBC">
            <w:pPr>
              <w:spacing w:line="480" w:lineRule="auto"/>
              <w:jc w:val="center"/>
            </w:pPr>
            <w:r>
              <w:t>Project</w:t>
            </w:r>
          </w:p>
        </w:tc>
        <w:tc>
          <w:tcPr>
            <w:tcW w:w="1705" w:type="dxa"/>
            <w:vAlign w:val="center"/>
          </w:tcPr>
          <w:p w14:paraId="334F599A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062D3573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22" w:type="dxa"/>
            <w:vAlign w:val="center"/>
          </w:tcPr>
          <w:p w14:paraId="0F6841B7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2DADC127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7DD7CD6E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04" w:type="dxa"/>
            <w:vAlign w:val="center"/>
          </w:tcPr>
          <w:p w14:paraId="5AF0F41D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</w:t>
            </w:r>
          </w:p>
        </w:tc>
      </w:tr>
      <w:tr w:rsidR="00E62EBC" w14:paraId="0BFCB154" w14:textId="77777777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56842240" w14:textId="77777777" w:rsidR="00E62EBC" w:rsidRDefault="00E62EBC" w:rsidP="00E62EBC">
            <w:pPr>
              <w:spacing w:line="480" w:lineRule="auto"/>
              <w:jc w:val="center"/>
            </w:pPr>
            <w:r>
              <w:t>Works_On</w:t>
            </w:r>
          </w:p>
        </w:tc>
        <w:tc>
          <w:tcPr>
            <w:tcW w:w="1705" w:type="dxa"/>
            <w:vAlign w:val="center"/>
          </w:tcPr>
          <w:p w14:paraId="2622DC79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2270E507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14:paraId="600EF391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38A2DA18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91" w:type="dxa"/>
            <w:vAlign w:val="center"/>
          </w:tcPr>
          <w:p w14:paraId="5A958B15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14:paraId="36057F98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E62EBC" w14:paraId="3553934F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782BA573" w14:textId="77777777" w:rsidR="00E62EBC" w:rsidRDefault="00E62EBC" w:rsidP="00E62EBC">
            <w:pPr>
              <w:spacing w:line="480" w:lineRule="auto"/>
              <w:jc w:val="center"/>
            </w:pPr>
            <w:r>
              <w:t>Department_Location</w:t>
            </w:r>
          </w:p>
        </w:tc>
        <w:tc>
          <w:tcPr>
            <w:tcW w:w="1705" w:type="dxa"/>
            <w:vAlign w:val="center"/>
          </w:tcPr>
          <w:p w14:paraId="3D7726FC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1F1F7547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14:paraId="14E2F592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61F38E2C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57A2074C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14:paraId="7DFEDC3A" w14:textId="77777777" w:rsidR="00E62EBC" w:rsidRDefault="00E62EBC" w:rsidP="00E62EBC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</w:tr>
      <w:tr w:rsidR="00E62EBC" w14:paraId="1985B443" w14:textId="77777777" w:rsidTr="00E62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Align w:val="center"/>
          </w:tcPr>
          <w:p w14:paraId="62470973" w14:textId="77777777" w:rsidR="00E62EBC" w:rsidRDefault="00E62EBC" w:rsidP="00E62EBC">
            <w:pPr>
              <w:spacing w:line="480" w:lineRule="auto"/>
              <w:jc w:val="center"/>
            </w:pPr>
            <w:r>
              <w:t>Dependent</w:t>
            </w:r>
          </w:p>
        </w:tc>
        <w:tc>
          <w:tcPr>
            <w:tcW w:w="1705" w:type="dxa"/>
            <w:vAlign w:val="center"/>
          </w:tcPr>
          <w:p w14:paraId="5A42731E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</w:p>
        </w:tc>
        <w:tc>
          <w:tcPr>
            <w:tcW w:w="1148" w:type="dxa"/>
            <w:vAlign w:val="center"/>
          </w:tcPr>
          <w:p w14:paraId="424726C8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22" w:type="dxa"/>
            <w:vAlign w:val="center"/>
          </w:tcPr>
          <w:p w14:paraId="3EA79B2D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dxa"/>
            <w:vAlign w:val="center"/>
          </w:tcPr>
          <w:p w14:paraId="3EF8E2FE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91" w:type="dxa"/>
            <w:vAlign w:val="center"/>
          </w:tcPr>
          <w:p w14:paraId="6D28F559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04" w:type="dxa"/>
            <w:vAlign w:val="center"/>
          </w:tcPr>
          <w:p w14:paraId="575957AF" w14:textId="77777777" w:rsidR="00E62EBC" w:rsidRDefault="00E62EBC" w:rsidP="00E62EBC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</w:p>
        </w:tc>
      </w:tr>
    </w:tbl>
    <w:p w14:paraId="39612018" w14:textId="77777777" w:rsidR="00E62EBC" w:rsidRDefault="00E62EBC" w:rsidP="00E62EBC"/>
    <w:p w14:paraId="5E190392" w14:textId="77777777" w:rsidR="00E62EBC" w:rsidRDefault="00E62EBC" w:rsidP="00E62EBC"/>
    <w:p w14:paraId="00AAE37E" w14:textId="77777777" w:rsidR="00E62EBC" w:rsidRDefault="00E62EBC" w:rsidP="00E62EBC"/>
    <w:p w14:paraId="36E5F805" w14:textId="77777777" w:rsidR="00E62EBC" w:rsidRDefault="00E62EBC">
      <w:r>
        <w:br w:type="page"/>
      </w:r>
    </w:p>
    <w:p w14:paraId="2F68A7D8" w14:textId="77777777" w:rsidR="00E62EBC" w:rsidRDefault="00E62EBC" w:rsidP="00E62EBC">
      <w:pPr>
        <w:pStyle w:val="Heading1"/>
      </w:pPr>
      <w:bookmarkStart w:id="31" w:name="_Toc123750518"/>
      <w:r>
        <w:lastRenderedPageBreak/>
        <w:t>Times for Different Database Sizes</w:t>
      </w:r>
      <w:bookmarkEnd w:id="31"/>
    </w:p>
    <w:tbl>
      <w:tblPr>
        <w:tblStyle w:val="GridTable4-Accent2"/>
        <w:tblW w:w="9967" w:type="dxa"/>
        <w:jc w:val="center"/>
        <w:tblLook w:val="04A0" w:firstRow="1" w:lastRow="0" w:firstColumn="1" w:lastColumn="0" w:noHBand="0" w:noVBand="1"/>
      </w:tblPr>
      <w:tblGrid>
        <w:gridCol w:w="2503"/>
        <w:gridCol w:w="1861"/>
        <w:gridCol w:w="1873"/>
        <w:gridCol w:w="1859"/>
        <w:gridCol w:w="1871"/>
      </w:tblGrid>
      <w:tr w:rsidR="00E62EBC" w14:paraId="532C8A1A" w14:textId="77777777" w:rsidTr="00E62E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tcBorders>
              <w:tl2br w:val="single" w:sz="4" w:space="0" w:color="FFFFFF" w:themeColor="background1"/>
            </w:tcBorders>
            <w:vAlign w:val="center"/>
          </w:tcPr>
          <w:p w14:paraId="5CFBC81B" w14:textId="77777777" w:rsidR="00E62EBC" w:rsidRDefault="00E62EBC" w:rsidP="00E62EBC">
            <w:pPr>
              <w:jc w:val="center"/>
            </w:pPr>
            <w:r>
              <w:t xml:space="preserve">Query      </w:t>
            </w:r>
            <w:r w:rsidRPr="00E62EBC">
              <w:rPr>
                <w:sz w:val="36"/>
                <w:szCs w:val="36"/>
                <w:vertAlign w:val="superscript"/>
              </w:rPr>
              <w:t>Size</w:t>
            </w:r>
          </w:p>
        </w:tc>
        <w:tc>
          <w:tcPr>
            <w:tcW w:w="1861" w:type="dxa"/>
            <w:vAlign w:val="center"/>
          </w:tcPr>
          <w:p w14:paraId="4238AE51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10K</w:t>
            </w:r>
            <w:r w:rsidR="00A82F67">
              <w:t xml:space="preserve"> (s)</w:t>
            </w:r>
          </w:p>
        </w:tc>
        <w:tc>
          <w:tcPr>
            <w:tcW w:w="1873" w:type="dxa"/>
            <w:vAlign w:val="center"/>
          </w:tcPr>
          <w:p w14:paraId="13843298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100K</w:t>
            </w:r>
            <w:r w:rsidR="00A82F67">
              <w:t xml:space="preserve"> (s)</w:t>
            </w:r>
          </w:p>
        </w:tc>
        <w:tc>
          <w:tcPr>
            <w:tcW w:w="1859" w:type="dxa"/>
            <w:vAlign w:val="center"/>
          </w:tcPr>
          <w:p w14:paraId="5195AA8A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</w:t>
            </w:r>
            <w:r w:rsidR="00A82F67">
              <w:t xml:space="preserve"> (s)</w:t>
            </w:r>
          </w:p>
        </w:tc>
        <w:tc>
          <w:tcPr>
            <w:tcW w:w="1871" w:type="dxa"/>
            <w:vAlign w:val="center"/>
          </w:tcPr>
          <w:p w14:paraId="75BC483F" w14:textId="77777777" w:rsidR="00E62EBC" w:rsidRDefault="00E62EBC" w:rsidP="00E62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10M</w:t>
            </w:r>
            <w:r w:rsidR="00A82F67">
              <w:t xml:space="preserve"> (s)</w:t>
            </w:r>
          </w:p>
        </w:tc>
      </w:tr>
      <w:tr w:rsidR="00E62EBC" w14:paraId="0E6E2B91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6EBAF2F7" w14:textId="77777777" w:rsidR="00E62EBC" w:rsidRPr="00A379E6" w:rsidRDefault="00A379E6" w:rsidP="00E62EBC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1507E0AC" w14:textId="77777777" w:rsidR="00A379E6" w:rsidRDefault="00A379E6" w:rsidP="00E62EBC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6A42F289" w14:textId="77777777" w:rsidR="00E62EBC" w:rsidRDefault="00A82F67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0.688</w:t>
            </w:r>
          </w:p>
        </w:tc>
        <w:tc>
          <w:tcPr>
            <w:tcW w:w="1873" w:type="dxa"/>
            <w:vAlign w:val="center"/>
          </w:tcPr>
          <w:p w14:paraId="255F599F" w14:textId="77777777" w:rsidR="00E62EBC" w:rsidRDefault="00A82F67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2.183</w:t>
            </w:r>
          </w:p>
        </w:tc>
        <w:tc>
          <w:tcPr>
            <w:tcW w:w="1859" w:type="dxa"/>
            <w:vAlign w:val="center"/>
          </w:tcPr>
          <w:p w14:paraId="55FDF929" w14:textId="77777777" w:rsidR="00E62EBC" w:rsidRDefault="00963F63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19.771</w:t>
            </w:r>
          </w:p>
        </w:tc>
        <w:tc>
          <w:tcPr>
            <w:tcW w:w="1871" w:type="dxa"/>
            <w:vAlign w:val="center"/>
          </w:tcPr>
          <w:p w14:paraId="0B4C6FEA" w14:textId="77777777" w:rsidR="00E62EBC" w:rsidRDefault="00DA3AD2" w:rsidP="00E62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184.889</w:t>
            </w:r>
          </w:p>
        </w:tc>
      </w:tr>
      <w:tr w:rsidR="00E62EBC" w14:paraId="30A625B6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38A1F0F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</w:t>
            </w:r>
            <w:r w:rsidRPr="00A379E6">
              <w:t>1</w:t>
            </w:r>
            <w:r w:rsidRPr="00A379E6">
              <w:rPr>
                <w:b w:val="0"/>
                <w:bCs w:val="0"/>
              </w:rPr>
              <w:t xml:space="preserve"> (Non-optimized)</w:t>
            </w:r>
          </w:p>
          <w:p w14:paraId="54D663EE" w14:textId="77777777" w:rsidR="00E62EBC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3FC4875D" w14:textId="77777777" w:rsidR="00E62EBC" w:rsidRDefault="00A82F67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2.180</w:t>
            </w:r>
          </w:p>
        </w:tc>
        <w:tc>
          <w:tcPr>
            <w:tcW w:w="1873" w:type="dxa"/>
            <w:vAlign w:val="center"/>
          </w:tcPr>
          <w:p w14:paraId="7189D5D2" w14:textId="77777777" w:rsidR="00E62EBC" w:rsidRDefault="00A82F67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4.666</w:t>
            </w:r>
          </w:p>
        </w:tc>
        <w:tc>
          <w:tcPr>
            <w:tcW w:w="1859" w:type="dxa"/>
            <w:vAlign w:val="center"/>
          </w:tcPr>
          <w:p w14:paraId="4FDCCDBA" w14:textId="77777777" w:rsidR="00E62EBC" w:rsidRDefault="00963F63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33.409</w:t>
            </w:r>
          </w:p>
        </w:tc>
        <w:tc>
          <w:tcPr>
            <w:tcW w:w="1871" w:type="dxa"/>
            <w:vAlign w:val="center"/>
          </w:tcPr>
          <w:p w14:paraId="64CD3CE6" w14:textId="77777777" w:rsidR="00E62EBC" w:rsidRDefault="00DA3AD2" w:rsidP="00E62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290.898</w:t>
            </w:r>
          </w:p>
        </w:tc>
      </w:tr>
      <w:tr w:rsidR="00A379E6" w14:paraId="627B8FEF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71018F01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(Optimized)</w:t>
            </w:r>
          </w:p>
          <w:p w14:paraId="63D81C09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74B87D14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0.123</w:t>
            </w:r>
          </w:p>
        </w:tc>
        <w:tc>
          <w:tcPr>
            <w:tcW w:w="1873" w:type="dxa"/>
            <w:vAlign w:val="center"/>
          </w:tcPr>
          <w:p w14:paraId="64A3531D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0.769</w:t>
            </w:r>
          </w:p>
        </w:tc>
        <w:tc>
          <w:tcPr>
            <w:tcW w:w="1859" w:type="dxa"/>
            <w:vAlign w:val="center"/>
          </w:tcPr>
          <w:p w14:paraId="68B85A45" w14:textId="77777777" w:rsidR="00A379E6" w:rsidRDefault="00963F63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7.126</w:t>
            </w:r>
          </w:p>
        </w:tc>
        <w:tc>
          <w:tcPr>
            <w:tcW w:w="1871" w:type="dxa"/>
            <w:vAlign w:val="center"/>
          </w:tcPr>
          <w:p w14:paraId="036C0800" w14:textId="77777777" w:rsidR="00A379E6" w:rsidRDefault="003E521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62.678</w:t>
            </w:r>
          </w:p>
        </w:tc>
      </w:tr>
      <w:tr w:rsidR="00A379E6" w14:paraId="39392EA9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94DBCE9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1 </w:t>
            </w:r>
            <w:r w:rsidRPr="00A379E6">
              <w:rPr>
                <w:b w:val="0"/>
                <w:bCs w:val="0"/>
              </w:rPr>
              <w:t>(Optimized)</w:t>
            </w:r>
          </w:p>
          <w:p w14:paraId="7654FE7F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35B455C2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1.902</w:t>
            </w:r>
          </w:p>
        </w:tc>
        <w:tc>
          <w:tcPr>
            <w:tcW w:w="1873" w:type="dxa"/>
            <w:vAlign w:val="center"/>
          </w:tcPr>
          <w:p w14:paraId="624AC49F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3.315</w:t>
            </w:r>
          </w:p>
        </w:tc>
        <w:tc>
          <w:tcPr>
            <w:tcW w:w="1859" w:type="dxa"/>
            <w:vAlign w:val="center"/>
          </w:tcPr>
          <w:p w14:paraId="6965FD19" w14:textId="77777777" w:rsidR="00A379E6" w:rsidRDefault="00963F63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20.760</w:t>
            </w:r>
          </w:p>
        </w:tc>
        <w:tc>
          <w:tcPr>
            <w:tcW w:w="1871" w:type="dxa"/>
            <w:vAlign w:val="center"/>
          </w:tcPr>
          <w:p w14:paraId="08AB9329" w14:textId="77777777" w:rsidR="00A379E6" w:rsidRDefault="003E521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170.614</w:t>
            </w:r>
          </w:p>
        </w:tc>
      </w:tr>
      <w:tr w:rsidR="00A379E6" w14:paraId="3A090F5A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61BFEE06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1B1B33D9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7DA0D33C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0.476</w:t>
            </w:r>
          </w:p>
        </w:tc>
        <w:tc>
          <w:tcPr>
            <w:tcW w:w="1873" w:type="dxa"/>
            <w:vAlign w:val="center"/>
          </w:tcPr>
          <w:p w14:paraId="1DD4A8F9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1.739</w:t>
            </w:r>
          </w:p>
        </w:tc>
        <w:tc>
          <w:tcPr>
            <w:tcW w:w="1859" w:type="dxa"/>
            <w:vAlign w:val="center"/>
          </w:tcPr>
          <w:p w14:paraId="02631BD2" w14:textId="77777777" w:rsidR="00A379E6" w:rsidRDefault="00963F63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12.106</w:t>
            </w:r>
          </w:p>
        </w:tc>
        <w:tc>
          <w:tcPr>
            <w:tcW w:w="1871" w:type="dxa"/>
            <w:vAlign w:val="center"/>
          </w:tcPr>
          <w:p w14:paraId="2F2F0615" w14:textId="77777777" w:rsidR="00A379E6" w:rsidRDefault="003E521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120.700</w:t>
            </w:r>
          </w:p>
        </w:tc>
      </w:tr>
      <w:tr w:rsidR="00A379E6" w14:paraId="20FDD4BC" w14:textId="77777777" w:rsidTr="00E62EBC">
        <w:trPr>
          <w:trHeight w:val="4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089EB143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4B030858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4E63E9DD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4.467</w:t>
            </w:r>
          </w:p>
        </w:tc>
        <w:tc>
          <w:tcPr>
            <w:tcW w:w="1873" w:type="dxa"/>
            <w:vAlign w:val="center"/>
          </w:tcPr>
          <w:p w14:paraId="6A0FB194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2F67">
              <w:t>4.348</w:t>
            </w:r>
          </w:p>
        </w:tc>
        <w:tc>
          <w:tcPr>
            <w:tcW w:w="1859" w:type="dxa"/>
            <w:vAlign w:val="center"/>
          </w:tcPr>
          <w:p w14:paraId="771C62FD" w14:textId="77777777" w:rsidR="00A379E6" w:rsidRDefault="00963F63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F63">
              <w:t>25.066</w:t>
            </w:r>
          </w:p>
        </w:tc>
        <w:tc>
          <w:tcPr>
            <w:tcW w:w="1871" w:type="dxa"/>
            <w:vAlign w:val="center"/>
          </w:tcPr>
          <w:p w14:paraId="170E7727" w14:textId="77777777" w:rsidR="00A379E6" w:rsidRDefault="003E521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230.224</w:t>
            </w:r>
          </w:p>
        </w:tc>
      </w:tr>
      <w:tr w:rsidR="00A379E6" w14:paraId="7C825DEA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44D6E14D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(Optimized)</w:t>
            </w:r>
          </w:p>
          <w:p w14:paraId="028E18E0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205CEAF2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0.317</w:t>
            </w:r>
          </w:p>
        </w:tc>
        <w:tc>
          <w:tcPr>
            <w:tcW w:w="1873" w:type="dxa"/>
            <w:vAlign w:val="center"/>
          </w:tcPr>
          <w:p w14:paraId="27AE07C8" w14:textId="77777777" w:rsidR="00A379E6" w:rsidRDefault="00DE336A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0.997</w:t>
            </w:r>
          </w:p>
        </w:tc>
        <w:tc>
          <w:tcPr>
            <w:tcW w:w="1859" w:type="dxa"/>
            <w:vAlign w:val="center"/>
          </w:tcPr>
          <w:p w14:paraId="5A6D412C" w14:textId="77777777" w:rsidR="00A379E6" w:rsidRDefault="00707D9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10.092</w:t>
            </w:r>
          </w:p>
        </w:tc>
        <w:tc>
          <w:tcPr>
            <w:tcW w:w="1871" w:type="dxa"/>
            <w:vAlign w:val="center"/>
          </w:tcPr>
          <w:p w14:paraId="2C6A13B2" w14:textId="77777777" w:rsidR="00A379E6" w:rsidRDefault="00E432A2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101.365</w:t>
            </w:r>
          </w:p>
        </w:tc>
      </w:tr>
      <w:tr w:rsidR="00A379E6" w14:paraId="0C6EFA3B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059DA70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2 </w:t>
            </w:r>
            <w:r w:rsidRPr="00A379E6">
              <w:rPr>
                <w:b w:val="0"/>
                <w:bCs w:val="0"/>
              </w:rPr>
              <w:t>(Optimized)</w:t>
            </w:r>
          </w:p>
          <w:p w14:paraId="021DBB0E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499DBCAF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1.800</w:t>
            </w:r>
          </w:p>
        </w:tc>
        <w:tc>
          <w:tcPr>
            <w:tcW w:w="1873" w:type="dxa"/>
            <w:vAlign w:val="center"/>
          </w:tcPr>
          <w:p w14:paraId="435C730C" w14:textId="77777777" w:rsidR="00A379E6" w:rsidRDefault="00DE336A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3.495</w:t>
            </w:r>
          </w:p>
        </w:tc>
        <w:tc>
          <w:tcPr>
            <w:tcW w:w="1859" w:type="dxa"/>
            <w:vAlign w:val="center"/>
          </w:tcPr>
          <w:p w14:paraId="4CB66C4C" w14:textId="77777777" w:rsidR="00A379E6" w:rsidRDefault="00707D9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D97">
              <w:t>22.735</w:t>
            </w:r>
          </w:p>
        </w:tc>
        <w:tc>
          <w:tcPr>
            <w:tcW w:w="1871" w:type="dxa"/>
            <w:vAlign w:val="center"/>
          </w:tcPr>
          <w:p w14:paraId="0D6590C1" w14:textId="77777777" w:rsidR="00A379E6" w:rsidRDefault="00E432A2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209.833</w:t>
            </w:r>
          </w:p>
        </w:tc>
      </w:tr>
      <w:tr w:rsidR="00A379E6" w14:paraId="382B58E0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1882732A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5F88E1E8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214F5E58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0.139</w:t>
            </w:r>
          </w:p>
        </w:tc>
        <w:tc>
          <w:tcPr>
            <w:tcW w:w="1873" w:type="dxa"/>
            <w:vAlign w:val="center"/>
          </w:tcPr>
          <w:p w14:paraId="7CE3205F" w14:textId="77777777" w:rsidR="00A379E6" w:rsidRDefault="0066145D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0.944</w:t>
            </w:r>
          </w:p>
        </w:tc>
        <w:tc>
          <w:tcPr>
            <w:tcW w:w="1859" w:type="dxa"/>
            <w:vAlign w:val="center"/>
          </w:tcPr>
          <w:p w14:paraId="305DC483" w14:textId="77777777" w:rsidR="00A379E6" w:rsidRDefault="00A73D9C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7.204</w:t>
            </w:r>
          </w:p>
        </w:tc>
        <w:tc>
          <w:tcPr>
            <w:tcW w:w="1871" w:type="dxa"/>
            <w:vAlign w:val="center"/>
          </w:tcPr>
          <w:p w14:paraId="1848B3ED" w14:textId="77777777" w:rsidR="00A379E6" w:rsidRDefault="00F22E59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76.916</w:t>
            </w:r>
          </w:p>
        </w:tc>
      </w:tr>
      <w:tr w:rsidR="00A379E6" w14:paraId="0CC9C47A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71FD51AE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(Non-optimized)</w:t>
            </w:r>
          </w:p>
          <w:p w14:paraId="1E3364EB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34B343A5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1.983</w:t>
            </w:r>
          </w:p>
        </w:tc>
        <w:tc>
          <w:tcPr>
            <w:tcW w:w="1873" w:type="dxa"/>
            <w:vAlign w:val="center"/>
          </w:tcPr>
          <w:p w14:paraId="5C36D43A" w14:textId="77777777" w:rsidR="00A379E6" w:rsidRDefault="0066145D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45D">
              <w:t>3.432</w:t>
            </w:r>
          </w:p>
        </w:tc>
        <w:tc>
          <w:tcPr>
            <w:tcW w:w="1859" w:type="dxa"/>
            <w:vAlign w:val="center"/>
          </w:tcPr>
          <w:p w14:paraId="3E789341" w14:textId="77777777" w:rsidR="00A379E6" w:rsidRDefault="00A73D9C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3D9C">
              <w:t>19.330</w:t>
            </w:r>
          </w:p>
        </w:tc>
        <w:tc>
          <w:tcPr>
            <w:tcW w:w="1871" w:type="dxa"/>
            <w:vAlign w:val="center"/>
          </w:tcPr>
          <w:p w14:paraId="32B60AD1" w14:textId="77777777" w:rsidR="00A379E6" w:rsidRDefault="00F22E59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187.511</w:t>
            </w:r>
          </w:p>
        </w:tc>
      </w:tr>
      <w:tr w:rsidR="00A379E6" w14:paraId="05AC3210" w14:textId="77777777" w:rsidTr="00E62E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38339EA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(Optimized)</w:t>
            </w:r>
          </w:p>
          <w:p w14:paraId="4C518552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CPU Time</w:t>
            </w:r>
          </w:p>
        </w:tc>
        <w:tc>
          <w:tcPr>
            <w:tcW w:w="1861" w:type="dxa"/>
            <w:vAlign w:val="center"/>
          </w:tcPr>
          <w:p w14:paraId="6E748748" w14:textId="77777777" w:rsidR="00A379E6" w:rsidRDefault="00A82F67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0.121</w:t>
            </w:r>
          </w:p>
        </w:tc>
        <w:tc>
          <w:tcPr>
            <w:tcW w:w="1873" w:type="dxa"/>
            <w:vAlign w:val="center"/>
          </w:tcPr>
          <w:p w14:paraId="0776D5F6" w14:textId="77777777" w:rsidR="00A379E6" w:rsidRDefault="009E7C48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0.976</w:t>
            </w:r>
          </w:p>
        </w:tc>
        <w:tc>
          <w:tcPr>
            <w:tcW w:w="1859" w:type="dxa"/>
            <w:vAlign w:val="center"/>
          </w:tcPr>
          <w:p w14:paraId="74FAFB22" w14:textId="77777777" w:rsidR="00A379E6" w:rsidRDefault="008A3FA4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7.184</w:t>
            </w:r>
          </w:p>
        </w:tc>
        <w:tc>
          <w:tcPr>
            <w:tcW w:w="1871" w:type="dxa"/>
            <w:vAlign w:val="center"/>
          </w:tcPr>
          <w:p w14:paraId="5B812D1A" w14:textId="77777777" w:rsidR="00A379E6" w:rsidRDefault="00747340" w:rsidP="00A37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73.292</w:t>
            </w:r>
          </w:p>
        </w:tc>
      </w:tr>
      <w:tr w:rsidR="00A379E6" w14:paraId="1F22CFAF" w14:textId="77777777" w:rsidTr="00E62EBC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3" w:type="dxa"/>
            <w:vAlign w:val="center"/>
          </w:tcPr>
          <w:p w14:paraId="3A094DB4" w14:textId="77777777" w:rsidR="00A379E6" w:rsidRPr="00A379E6" w:rsidRDefault="00A379E6" w:rsidP="00A379E6">
            <w:pPr>
              <w:jc w:val="center"/>
              <w:rPr>
                <w:b w:val="0"/>
                <w:bCs w:val="0"/>
              </w:rPr>
            </w:pPr>
            <w:r>
              <w:t xml:space="preserve">Query 3 </w:t>
            </w:r>
            <w:r w:rsidRPr="00A379E6">
              <w:rPr>
                <w:b w:val="0"/>
                <w:bCs w:val="0"/>
              </w:rPr>
              <w:t>(Optimized)</w:t>
            </w:r>
          </w:p>
          <w:p w14:paraId="11F6CD95" w14:textId="77777777" w:rsidR="00A379E6" w:rsidRDefault="00A379E6" w:rsidP="00A379E6">
            <w:pPr>
              <w:jc w:val="center"/>
            </w:pPr>
            <w:r w:rsidRPr="00A379E6">
              <w:rPr>
                <w:b w:val="0"/>
                <w:bCs w:val="0"/>
              </w:rPr>
              <w:t>Elapsed Time</w:t>
            </w:r>
          </w:p>
        </w:tc>
        <w:tc>
          <w:tcPr>
            <w:tcW w:w="1861" w:type="dxa"/>
            <w:vAlign w:val="center"/>
          </w:tcPr>
          <w:p w14:paraId="443982C7" w14:textId="77777777" w:rsidR="00A379E6" w:rsidRDefault="00A82F67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2.002</w:t>
            </w:r>
          </w:p>
        </w:tc>
        <w:tc>
          <w:tcPr>
            <w:tcW w:w="1873" w:type="dxa"/>
            <w:vAlign w:val="center"/>
          </w:tcPr>
          <w:p w14:paraId="6D5AE83A" w14:textId="77777777" w:rsidR="00A379E6" w:rsidRDefault="009E7C48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7C48">
              <w:t>3.542</w:t>
            </w:r>
          </w:p>
        </w:tc>
        <w:tc>
          <w:tcPr>
            <w:tcW w:w="1859" w:type="dxa"/>
            <w:vAlign w:val="center"/>
          </w:tcPr>
          <w:p w14:paraId="538BF467" w14:textId="77777777" w:rsidR="00A379E6" w:rsidRDefault="008A3FA4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3FA4">
              <w:t>19.047</w:t>
            </w:r>
          </w:p>
        </w:tc>
        <w:tc>
          <w:tcPr>
            <w:tcW w:w="1871" w:type="dxa"/>
            <w:vAlign w:val="center"/>
          </w:tcPr>
          <w:p w14:paraId="3B2BECA8" w14:textId="77777777" w:rsidR="00A379E6" w:rsidRDefault="00747340" w:rsidP="00A37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179.315</w:t>
            </w:r>
          </w:p>
        </w:tc>
      </w:tr>
    </w:tbl>
    <w:p w14:paraId="15864092" w14:textId="77777777" w:rsidR="00E62EBC" w:rsidRPr="00E62EBC" w:rsidRDefault="00E62EBC" w:rsidP="00E62EBC"/>
    <w:p w14:paraId="5A67EC44" w14:textId="77777777" w:rsidR="00E62EBC" w:rsidRPr="00E62EBC" w:rsidRDefault="00E62EBC" w:rsidP="00E62EBC"/>
    <w:p w14:paraId="5FDFD4A1" w14:textId="77777777" w:rsidR="00E62EBC" w:rsidRPr="00E62EBC" w:rsidRDefault="00E62EBC" w:rsidP="00E62EBC"/>
    <w:p w14:paraId="28ECFBDB" w14:textId="77777777" w:rsidR="00E62EBC" w:rsidRPr="00E62EBC" w:rsidRDefault="00E62EBC" w:rsidP="00E62EBC"/>
    <w:p w14:paraId="2686D275" w14:textId="77777777" w:rsidR="00E62EBC" w:rsidRPr="00E62EBC" w:rsidRDefault="00E62EBC" w:rsidP="00E62EBC"/>
    <w:p w14:paraId="1D449A70" w14:textId="77777777" w:rsidR="00E62EBC" w:rsidRPr="00E62EBC" w:rsidRDefault="00E62EBC" w:rsidP="00E62EBC"/>
    <w:p w14:paraId="6BE57C8C" w14:textId="77777777" w:rsidR="00E62EBC" w:rsidRPr="00E62EBC" w:rsidRDefault="00E62EBC" w:rsidP="00E62EBC"/>
    <w:p w14:paraId="5DE7FA19" w14:textId="77777777" w:rsidR="00E62EBC" w:rsidRPr="00E62EBC" w:rsidRDefault="00E62EBC" w:rsidP="00E62EBC"/>
    <w:p w14:paraId="27727902" w14:textId="77777777" w:rsidR="00E62EBC" w:rsidRPr="00E62EBC" w:rsidRDefault="00E62EBC" w:rsidP="00E62EBC"/>
    <w:p w14:paraId="6D991917" w14:textId="77777777" w:rsidR="00C91F36" w:rsidRDefault="00C91F36" w:rsidP="00C91F36">
      <w:pPr>
        <w:pStyle w:val="Heading1"/>
      </w:pPr>
      <w:bookmarkStart w:id="32" w:name="_Toc123750519"/>
      <w:r>
        <w:lastRenderedPageBreak/>
        <w:t>NoSQL Queries</w:t>
      </w:r>
      <w:bookmarkEnd w:id="32"/>
    </w:p>
    <w:p w14:paraId="25647F9E" w14:textId="77777777" w:rsidR="00C91F36" w:rsidRDefault="00C91F36" w:rsidP="008C2BFA">
      <w:pPr>
        <w:pStyle w:val="Heading2"/>
      </w:pPr>
      <w:bookmarkStart w:id="33" w:name="_Toc123750520"/>
      <w:r>
        <w:t>Query 1</w:t>
      </w:r>
      <w:bookmarkEnd w:id="33"/>
    </w:p>
    <w:bookmarkStart w:id="34" w:name="_MON_1734301398"/>
    <w:bookmarkEnd w:id="34"/>
    <w:p w14:paraId="1B809868" w14:textId="77777777" w:rsidR="00C91F36" w:rsidRPr="00C91F36" w:rsidRDefault="00C91F36" w:rsidP="00C91F36">
      <w:r>
        <w:object w:dxaOrig="9360" w:dyaOrig="15166" w14:anchorId="187854EA">
          <v:shape id="_x0000_i1032" type="#_x0000_t75" style="width:433.2pt;height:614.4pt" o:ole="">
            <v:imagedata r:id="rId35" o:title=""/>
          </v:shape>
          <o:OLEObject Type="Embed" ProgID="Word.OpenDocumentText.12" ShapeID="_x0000_i1032" DrawAspect="Content" ObjectID="_1734365003" r:id="rId36"/>
        </w:object>
      </w:r>
    </w:p>
    <w:p w14:paraId="2F63969D" w14:textId="77777777" w:rsidR="00C91F36" w:rsidRDefault="00033686" w:rsidP="008C2BFA">
      <w:pPr>
        <w:pStyle w:val="Heading2"/>
      </w:pPr>
      <w:bookmarkStart w:id="35" w:name="_Toc123750521"/>
      <w:r>
        <w:lastRenderedPageBreak/>
        <w:t>Query 2</w:t>
      </w:r>
      <w:bookmarkEnd w:id="35"/>
    </w:p>
    <w:bookmarkStart w:id="36" w:name="_MON_1734356377"/>
    <w:bookmarkEnd w:id="36"/>
    <w:p w14:paraId="1A95CDCB" w14:textId="77777777" w:rsidR="00970A6D" w:rsidRPr="00970A6D" w:rsidRDefault="00970A6D" w:rsidP="00970A6D">
      <w:r>
        <w:object w:dxaOrig="9360" w:dyaOrig="12880" w14:anchorId="5B5E494E">
          <v:shape id="_x0000_i1033" type="#_x0000_t75" style="width:468pt;height:643.8pt" o:ole="">
            <v:imagedata r:id="rId37" o:title=""/>
          </v:shape>
          <o:OLEObject Type="Embed" ProgID="Word.OpenDocumentText.12" ShapeID="_x0000_i1033" DrawAspect="Content" ObjectID="_1734365004" r:id="rId38"/>
        </w:object>
      </w:r>
    </w:p>
    <w:bookmarkStart w:id="37" w:name="_MON_1734356419"/>
    <w:bookmarkEnd w:id="37"/>
    <w:p w14:paraId="0004A68A" w14:textId="77777777" w:rsidR="00C91F36" w:rsidRDefault="00970A6D" w:rsidP="00C91F36">
      <w:r>
        <w:object w:dxaOrig="9360" w:dyaOrig="9761" w14:anchorId="4B2F2D4C">
          <v:shape id="_x0000_i1034" type="#_x0000_t75" style="width:468pt;height:487.8pt" o:ole="">
            <v:imagedata r:id="rId39" o:title=""/>
          </v:shape>
          <o:OLEObject Type="Embed" ProgID="Word.OpenDocumentText.12" ShapeID="_x0000_i1034" DrawAspect="Content" ObjectID="_1734365005" r:id="rId40"/>
        </w:object>
      </w:r>
    </w:p>
    <w:p w14:paraId="4D759BAD" w14:textId="77777777" w:rsidR="00970A6D" w:rsidRDefault="00970A6D" w:rsidP="00970A6D"/>
    <w:p w14:paraId="33E227BF" w14:textId="77777777" w:rsidR="00970A6D" w:rsidRDefault="00970A6D">
      <w:r>
        <w:br w:type="page"/>
      </w:r>
    </w:p>
    <w:p w14:paraId="061BA14F" w14:textId="77777777" w:rsidR="00970A6D" w:rsidRDefault="008C2BFA" w:rsidP="008C2BFA">
      <w:pPr>
        <w:pStyle w:val="Heading2"/>
      </w:pPr>
      <w:bookmarkStart w:id="38" w:name="_Toc123750522"/>
      <w:r>
        <w:lastRenderedPageBreak/>
        <w:t>Query 3</w:t>
      </w:r>
      <w:bookmarkEnd w:id="38"/>
    </w:p>
    <w:bookmarkStart w:id="39" w:name="_MON_1734359493"/>
    <w:bookmarkEnd w:id="39"/>
    <w:p w14:paraId="6D07FBC9" w14:textId="77777777" w:rsidR="008C2BFA" w:rsidRPr="008C2BFA" w:rsidRDefault="008C2BFA" w:rsidP="008C2BFA">
      <w:r>
        <w:object w:dxaOrig="9360" w:dyaOrig="11925" w14:anchorId="6BE98F07">
          <v:shape id="_x0000_i1035" type="#_x0000_t75" style="width:468pt;height:596.4pt" o:ole="">
            <v:imagedata r:id="rId41" o:title=""/>
          </v:shape>
          <o:OLEObject Type="Embed" ProgID="Word.OpenDocumentText.12" ShapeID="_x0000_i1035" DrawAspect="Content" ObjectID="_1734365006" r:id="rId42"/>
        </w:object>
      </w:r>
    </w:p>
    <w:sectPr w:rsidR="008C2BFA" w:rsidRPr="008C2BFA" w:rsidSect="00DE4738">
      <w:footerReference w:type="default" r:id="rId43"/>
      <w:pgSz w:w="12240" w:h="15840"/>
      <w:pgMar w:top="99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E6EB" w14:textId="77777777" w:rsidR="006F4E1F" w:rsidRDefault="006F4E1F" w:rsidP="00DE4738">
      <w:pPr>
        <w:spacing w:after="0" w:line="240" w:lineRule="auto"/>
      </w:pPr>
      <w:r>
        <w:separator/>
      </w:r>
    </w:p>
  </w:endnote>
  <w:endnote w:type="continuationSeparator" w:id="0">
    <w:p w14:paraId="243486E0" w14:textId="77777777" w:rsidR="006F4E1F" w:rsidRDefault="006F4E1F" w:rsidP="00DE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945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66CD7" w14:textId="77777777" w:rsidR="00DE4738" w:rsidRDefault="00DE47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A5032" w14:textId="77777777" w:rsidR="00DE4738" w:rsidRDefault="00DE4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3FD56" w14:textId="77777777" w:rsidR="006F4E1F" w:rsidRDefault="006F4E1F" w:rsidP="00DE4738">
      <w:pPr>
        <w:spacing w:after="0" w:line="240" w:lineRule="auto"/>
      </w:pPr>
      <w:r>
        <w:separator/>
      </w:r>
    </w:p>
  </w:footnote>
  <w:footnote w:type="continuationSeparator" w:id="0">
    <w:p w14:paraId="6D1116A1" w14:textId="77777777" w:rsidR="006F4E1F" w:rsidRDefault="006F4E1F" w:rsidP="00DE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560"/>
    <w:multiLevelType w:val="hybridMultilevel"/>
    <w:tmpl w:val="F9F4C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F5104"/>
    <w:multiLevelType w:val="hybridMultilevel"/>
    <w:tmpl w:val="EDC0A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DA1"/>
    <w:multiLevelType w:val="hybridMultilevel"/>
    <w:tmpl w:val="16A2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53C33"/>
    <w:multiLevelType w:val="hybridMultilevel"/>
    <w:tmpl w:val="74C0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42333"/>
    <w:multiLevelType w:val="hybridMultilevel"/>
    <w:tmpl w:val="39F8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937908">
    <w:abstractNumId w:val="3"/>
  </w:num>
  <w:num w:numId="2" w16cid:durableId="652687309">
    <w:abstractNumId w:val="4"/>
  </w:num>
  <w:num w:numId="3" w16cid:durableId="1696035822">
    <w:abstractNumId w:val="2"/>
  </w:num>
  <w:num w:numId="4" w16cid:durableId="1362630523">
    <w:abstractNumId w:val="0"/>
  </w:num>
  <w:num w:numId="5" w16cid:durableId="33581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75"/>
    <w:rsid w:val="00030570"/>
    <w:rsid w:val="00033686"/>
    <w:rsid w:val="00074661"/>
    <w:rsid w:val="00092F5E"/>
    <w:rsid w:val="00094AA1"/>
    <w:rsid w:val="000F41F6"/>
    <w:rsid w:val="001039C1"/>
    <w:rsid w:val="00170163"/>
    <w:rsid w:val="001A55F7"/>
    <w:rsid w:val="00212D8A"/>
    <w:rsid w:val="0024271A"/>
    <w:rsid w:val="002C46DF"/>
    <w:rsid w:val="002E54B3"/>
    <w:rsid w:val="00321475"/>
    <w:rsid w:val="00383CA6"/>
    <w:rsid w:val="00391660"/>
    <w:rsid w:val="0039310A"/>
    <w:rsid w:val="003E521D"/>
    <w:rsid w:val="003E5F0D"/>
    <w:rsid w:val="00404DF5"/>
    <w:rsid w:val="00444749"/>
    <w:rsid w:val="0044751F"/>
    <w:rsid w:val="004521C6"/>
    <w:rsid w:val="004602B0"/>
    <w:rsid w:val="005F45C0"/>
    <w:rsid w:val="0066145D"/>
    <w:rsid w:val="006675D2"/>
    <w:rsid w:val="006E4DDB"/>
    <w:rsid w:val="006E6813"/>
    <w:rsid w:val="006F4E1F"/>
    <w:rsid w:val="00707D97"/>
    <w:rsid w:val="00747340"/>
    <w:rsid w:val="00753D29"/>
    <w:rsid w:val="007546CD"/>
    <w:rsid w:val="00754B4F"/>
    <w:rsid w:val="00755B6D"/>
    <w:rsid w:val="007E2A2D"/>
    <w:rsid w:val="008144C2"/>
    <w:rsid w:val="008A3FA4"/>
    <w:rsid w:val="008C2BFA"/>
    <w:rsid w:val="00963F63"/>
    <w:rsid w:val="00970A6D"/>
    <w:rsid w:val="009E7C48"/>
    <w:rsid w:val="009F2702"/>
    <w:rsid w:val="00A1028F"/>
    <w:rsid w:val="00A379E6"/>
    <w:rsid w:val="00A70CE9"/>
    <w:rsid w:val="00A73D9C"/>
    <w:rsid w:val="00A8199D"/>
    <w:rsid w:val="00A82F67"/>
    <w:rsid w:val="00AB46A9"/>
    <w:rsid w:val="00AC129C"/>
    <w:rsid w:val="00AC6C12"/>
    <w:rsid w:val="00AE6516"/>
    <w:rsid w:val="00B0548D"/>
    <w:rsid w:val="00B20709"/>
    <w:rsid w:val="00C05961"/>
    <w:rsid w:val="00C22B62"/>
    <w:rsid w:val="00C87F63"/>
    <w:rsid w:val="00C9048C"/>
    <w:rsid w:val="00C91F36"/>
    <w:rsid w:val="00CD59D9"/>
    <w:rsid w:val="00CE4DB3"/>
    <w:rsid w:val="00DA3AD2"/>
    <w:rsid w:val="00DA5F38"/>
    <w:rsid w:val="00DB317B"/>
    <w:rsid w:val="00DE336A"/>
    <w:rsid w:val="00DE4738"/>
    <w:rsid w:val="00E432A2"/>
    <w:rsid w:val="00E54323"/>
    <w:rsid w:val="00E62EBC"/>
    <w:rsid w:val="00E97469"/>
    <w:rsid w:val="00EE778A"/>
    <w:rsid w:val="00EF3ADE"/>
    <w:rsid w:val="00F22E59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6E178"/>
  <w15:chartTrackingRefBased/>
  <w15:docId w15:val="{91E5B3A9-D568-4A90-AC02-C7C79F0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E6"/>
  </w:style>
  <w:style w:type="paragraph" w:styleId="Heading1">
    <w:name w:val="heading 1"/>
    <w:basedOn w:val="Normal"/>
    <w:next w:val="Normal"/>
    <w:link w:val="Heading1Char"/>
    <w:uiPriority w:val="9"/>
    <w:qFormat/>
    <w:rsid w:val="0024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38"/>
  </w:style>
  <w:style w:type="paragraph" w:styleId="Footer">
    <w:name w:val="footer"/>
    <w:basedOn w:val="Normal"/>
    <w:link w:val="FooterChar"/>
    <w:uiPriority w:val="99"/>
    <w:unhideWhenUsed/>
    <w:rsid w:val="00DE4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38"/>
  </w:style>
  <w:style w:type="character" w:customStyle="1" w:styleId="Heading1Char">
    <w:name w:val="Heading 1 Char"/>
    <w:basedOn w:val="DefaultParagraphFont"/>
    <w:link w:val="Heading1"/>
    <w:uiPriority w:val="9"/>
    <w:rsid w:val="0024271A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0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02B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54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54B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675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94AA1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E62EB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B054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54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image" Target="media/image15.png"/><Relationship Id="rId39" Type="http://schemas.openxmlformats.org/officeDocument/2006/relationships/image" Target="media/image23.emf"/><Relationship Id="rId21" Type="http://schemas.openxmlformats.org/officeDocument/2006/relationships/image" Target="media/image12.emf"/><Relationship Id="rId34" Type="http://schemas.openxmlformats.org/officeDocument/2006/relationships/image" Target="media/image20.png"/><Relationship Id="rId42" Type="http://schemas.openxmlformats.org/officeDocument/2006/relationships/oleObject" Target="embeddings/oleObject1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image" Target="media/image19.emf"/><Relationship Id="rId37" Type="http://schemas.openxmlformats.org/officeDocument/2006/relationships/image" Target="media/image22.emf"/><Relationship Id="rId40" Type="http://schemas.openxmlformats.org/officeDocument/2006/relationships/oleObject" Target="embeddings/oleObject10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6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image" Target="media/image21.emf"/><Relationship Id="rId43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7.bin"/><Relationship Id="rId38" Type="http://schemas.openxmlformats.org/officeDocument/2006/relationships/oleObject" Target="embeddings/oleObject9.bin"/><Relationship Id="rId20" Type="http://schemas.openxmlformats.org/officeDocument/2006/relationships/image" Target="media/image11.png"/><Relationship Id="rId41" Type="http://schemas.openxmlformats.org/officeDocument/2006/relationships/image" Target="media/image2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%20Ismail\Documents\Custom%20Office%20Templates\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98F3D-724D-4F6B-9652-FE4AC867F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Template.dotx</Template>
  <TotalTime>252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67</cp:revision>
  <cp:lastPrinted>2022-10-21T20:13:00Z</cp:lastPrinted>
  <dcterms:created xsi:type="dcterms:W3CDTF">2023-01-03T23:04:00Z</dcterms:created>
  <dcterms:modified xsi:type="dcterms:W3CDTF">2023-01-04T17:16:00Z</dcterms:modified>
</cp:coreProperties>
</file>